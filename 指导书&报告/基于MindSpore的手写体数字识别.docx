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0A7AA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/>
        </w:rPr>
      </w:pPr>
      <w:bookmarkStart w:id="0" w:name="_Toc528654182"/>
      <w:bookmarkStart w:id="1" w:name="_Toc533099458"/>
      <w:bookmarkStart w:id="18" w:name="_GoBack"/>
      <w:bookmarkEnd w:id="18"/>
    </w:p>
    <w:p w14:paraId="359CDDDB">
      <w:pPr>
        <w:ind w:left="0"/>
        <w:rPr>
          <w:rFonts w:ascii="Huawei Sans" w:hAnsi="Huawei Sans"/>
        </w:rPr>
      </w:pPr>
    </w:p>
    <w:p w14:paraId="5DF7DDC5">
      <w:pPr>
        <w:pStyle w:val="199"/>
        <w:spacing w:before="240" w:after="240"/>
        <w:ind w:left="1000" w:right="200" w:firstLine="320"/>
        <w:rPr>
          <w:rFonts w:ascii="Huawei Sans" w:hAnsi="Huawei Sans" w:eastAsia="方正兰亭黑简体"/>
          <w:lang w:eastAsia="zh-CN"/>
        </w:rPr>
      </w:pPr>
    </w:p>
    <w:p w14:paraId="40EA12F0">
      <w:pPr>
        <w:pStyle w:val="199"/>
        <w:rPr>
          <w:rFonts w:ascii="Huawei Sans" w:hAnsi="Huawei Sans" w:eastAsia="方正兰亭黑简体"/>
          <w:sz w:val="72"/>
          <w:szCs w:val="72"/>
          <w:lang w:eastAsia="zh-CN"/>
        </w:rPr>
      </w:pPr>
      <w:r>
        <w:rPr>
          <w:rFonts w:hint="eastAsia" w:ascii="Huawei Sans" w:hAnsi="Huawei Sans" w:eastAsia="方正兰亭黑简体"/>
          <w:sz w:val="72"/>
          <w:szCs w:val="72"/>
          <w:lang w:eastAsia="zh-CN"/>
        </w:rPr>
        <w:t>基于MindSpore的手写体数字识别</w:t>
      </w:r>
    </w:p>
    <w:p w14:paraId="3700145C">
      <w:pPr>
        <w:pStyle w:val="199"/>
        <w:spacing w:before="240" w:after="240"/>
        <w:ind w:left="1000" w:right="200" w:firstLine="320"/>
        <w:rPr>
          <w:rFonts w:ascii="Huawei Sans" w:hAnsi="Huawei Sans" w:eastAsia="方正兰亭黑简体"/>
          <w:lang w:eastAsia="zh-CN"/>
        </w:rPr>
      </w:pPr>
    </w:p>
    <w:p w14:paraId="1919CEB0">
      <w:pPr>
        <w:pStyle w:val="199"/>
        <w:spacing w:before="240" w:after="240"/>
        <w:ind w:left="1000" w:right="200" w:firstLine="320"/>
        <w:rPr>
          <w:rFonts w:ascii="Huawei Sans" w:hAnsi="Huawei Sans" w:eastAsia="方正兰亭黑简体"/>
          <w:lang w:eastAsia="zh-CN"/>
        </w:rPr>
      </w:pPr>
    </w:p>
    <w:p w14:paraId="0E1AF16F">
      <w:pPr>
        <w:pStyle w:val="199"/>
        <w:spacing w:before="240" w:after="240"/>
        <w:ind w:left="1000" w:right="200" w:firstLine="320"/>
        <w:rPr>
          <w:rFonts w:ascii="Huawei Sans" w:hAnsi="Huawei Sans" w:eastAsia="方正兰亭黑简体"/>
          <w:lang w:eastAsia="zh-CN"/>
        </w:rPr>
      </w:pPr>
    </w:p>
    <w:p w14:paraId="3AACEB58">
      <w:pPr>
        <w:pStyle w:val="199"/>
        <w:spacing w:before="240" w:after="240"/>
        <w:ind w:left="1000" w:right="200" w:firstLine="320"/>
        <w:rPr>
          <w:rFonts w:ascii="Huawei Sans" w:hAnsi="Huawei Sans" w:eastAsia="方正兰亭黑简体"/>
          <w:lang w:eastAsia="zh-CN"/>
        </w:rPr>
      </w:pPr>
    </w:p>
    <w:p w14:paraId="16CD5567">
      <w:pPr>
        <w:pStyle w:val="199"/>
        <w:spacing w:before="240" w:after="240"/>
        <w:ind w:left="1000" w:right="200" w:firstLine="320"/>
        <w:rPr>
          <w:rFonts w:ascii="Huawei Sans" w:hAnsi="Huawei Sans" w:eastAsia="方正兰亭黑简体"/>
          <w:lang w:eastAsia="zh-CN"/>
        </w:rPr>
      </w:pPr>
    </w:p>
    <w:p w14:paraId="5E52205D">
      <w:pPr>
        <w:pStyle w:val="199"/>
        <w:spacing w:before="240" w:after="240"/>
        <w:ind w:left="1000" w:right="200" w:firstLine="320"/>
        <w:rPr>
          <w:rFonts w:ascii="Huawei Sans" w:hAnsi="Huawei Sans" w:eastAsia="方正兰亭黑简体"/>
          <w:lang w:eastAsia="zh-CN"/>
        </w:rPr>
      </w:pPr>
    </w:p>
    <w:p w14:paraId="0FB088B9">
      <w:pPr>
        <w:pStyle w:val="199"/>
        <w:spacing w:before="240" w:after="240"/>
        <w:ind w:left="1000" w:right="200" w:firstLine="320"/>
        <w:rPr>
          <w:rFonts w:ascii="Huawei Sans" w:hAnsi="Huawei Sans" w:eastAsia="方正兰亭黑简体"/>
          <w:lang w:eastAsia="zh-CN"/>
        </w:rPr>
      </w:pPr>
    </w:p>
    <w:p w14:paraId="0279DB21">
      <w:pPr>
        <w:pStyle w:val="199"/>
        <w:spacing w:before="240" w:after="240"/>
        <w:ind w:left="1000" w:right="200" w:firstLine="320"/>
        <w:jc w:val="left"/>
        <w:rPr>
          <w:rFonts w:ascii="Huawei Sans" w:hAnsi="Huawei Sans" w:eastAsia="方正兰亭黑简体"/>
          <w:lang w:eastAsia="zh-CN"/>
        </w:rPr>
      </w:pPr>
    </w:p>
    <w:p w14:paraId="17D84420">
      <w:pPr>
        <w:pStyle w:val="224"/>
        <w:rPr>
          <w:rFonts w:ascii="Huawei Sans" w:hAnsi="Huawei Sans" w:eastAsia="方正兰亭黑简体"/>
        </w:rPr>
      </w:pPr>
      <w:r>
        <w:rPr>
          <w:rFonts w:ascii="Huawei Sans" w:hAnsi="Huawei Sans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4FE0">
      <w:pPr>
        <w:rPr>
          <w:rFonts w:ascii="Huawei Sans" w:hAnsi="Huawei Sans"/>
        </w:rPr>
      </w:pPr>
      <w:r>
        <w:rPr>
          <w:rFonts w:ascii="Huawei Sans" w:hAnsi="Huawei Sans"/>
          <w:caps/>
        </w:rPr>
        <w:fldChar w:fldCharType="begin"/>
      </w:r>
      <w:r>
        <w:rPr>
          <w:rFonts w:ascii="Huawei Sans" w:hAnsi="Huawei Sans"/>
          <w:caps/>
        </w:rPr>
        <w:instrText xml:space="preserve"> DOCPROPERTY  Confidential </w:instrText>
      </w:r>
      <w:r>
        <w:rPr>
          <w:rFonts w:ascii="Huawei Sans" w:hAnsi="Huawei Sans"/>
          <w:caps/>
        </w:rPr>
        <w:fldChar w:fldCharType="end"/>
      </w:r>
    </w:p>
    <w:p w14:paraId="2C972376">
      <w:pPr>
        <w:pStyle w:val="199"/>
        <w:rPr>
          <w:rFonts w:ascii="Huawei Sans" w:hAnsi="Huawei Sans" w:eastAsia="方正兰亭黑简体"/>
          <w:lang w:eastAsia="zh-CN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 Sans" w:hAnsi="Huawei Sans" w:eastAsia="方正兰亭黑简体"/>
          <w:lang w:eastAsia="zh-CN"/>
        </w:rPr>
        <w:t>华为技术有限公司</w:t>
      </w:r>
    </w:p>
    <w:p w14:paraId="3D382C9A"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sdt>
      <w:sdtPr>
        <w:rPr>
          <w:rFonts w:ascii="微软雅黑" w:hAnsi="微软雅黑" w:eastAsia="微软雅黑" w:cs="Arial"/>
          <w:b/>
          <w:bCs/>
          <w:color w:val="auto"/>
          <w:kern w:val="2"/>
          <w:sz w:val="44"/>
          <w:szCs w:val="44"/>
          <w:lang w:val="zh-CN"/>
        </w:rPr>
        <w:id w:val="783773245"/>
        <w:docPartObj>
          <w:docPartGallery w:val="Table of Contents"/>
          <w:docPartUnique/>
        </w:docPartObj>
      </w:sdtPr>
      <w:sdtEndPr>
        <w:rPr>
          <w:rFonts w:ascii="HuaweiSans-Regular" w:hAnsi="HuaweiSans-Regular" w:eastAsia="方正兰亭黑简体" w:cs="Huawei Sans"/>
          <w:b/>
          <w:bCs/>
          <w:color w:val="auto"/>
          <w:kern w:val="0"/>
          <w:sz w:val="32"/>
          <w:szCs w:val="32"/>
          <w:lang w:val="zh-CN"/>
        </w:rPr>
      </w:sdtEndPr>
      <w:sdtContent>
        <w:p w14:paraId="2F13D568">
          <w:pPr>
            <w:pStyle w:val="303"/>
            <w:jc w:val="right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 w14:paraId="67D1426A">
          <w:pPr>
            <w:pStyle w:val="61"/>
            <w:tabs>
              <w:tab w:val="right" w:leader="dot" w:pos="9629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</w:rPr>
          </w:pPr>
          <w:r>
            <w:rPr>
              <w:rFonts w:cs="Huawei Sans"/>
              <w:lang w:val="zh-CN"/>
            </w:rPr>
            <w:fldChar w:fldCharType="begin"/>
          </w:r>
          <w:r>
            <w:rPr>
              <w:rFonts w:cs="Huawei Sans"/>
              <w:lang w:val="zh-CN"/>
            </w:rPr>
            <w:instrText xml:space="preserve"> TOC \o "1-3" \h \z \u </w:instrText>
          </w:r>
          <w:r>
            <w:rPr>
              <w:rFonts w:cs="Huawei Sans"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"_Toc157591381" </w:instrText>
          </w:r>
          <w:r>
            <w:fldChar w:fldCharType="separate"/>
          </w:r>
          <w:r>
            <w:rPr>
              <w:rStyle w:val="147"/>
            </w:rPr>
            <w:t>1 实验介绍</w:t>
          </w:r>
          <w:r>
            <w:tab/>
          </w:r>
          <w:r>
            <w:fldChar w:fldCharType="begin"/>
          </w:r>
          <w:r>
            <w:instrText xml:space="preserve"> PAGEREF _Toc157591381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1EDBF30">
          <w:pPr>
            <w:pStyle w:val="76"/>
            <w:tabs>
              <w:tab w:val="right" w:leader="dot" w:pos="96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"_Toc157591382"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1.1</w:t>
          </w:r>
          <w:r>
            <w:rPr>
              <w:rStyle w:val="147"/>
            </w:rPr>
            <w:t xml:space="preserve"> 实验目的</w:t>
          </w:r>
          <w:r>
            <w:tab/>
          </w:r>
          <w:r>
            <w:fldChar w:fldCharType="begin"/>
          </w:r>
          <w:r>
            <w:instrText xml:space="preserve"> PAGEREF _Toc157591382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8CC76BE">
          <w:pPr>
            <w:pStyle w:val="76"/>
            <w:tabs>
              <w:tab w:val="right" w:leader="dot" w:pos="96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"_Toc157591383"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1.2</w:t>
          </w:r>
          <w:r>
            <w:rPr>
              <w:rStyle w:val="147"/>
            </w:rPr>
            <w:t xml:space="preserve"> 实验清单</w:t>
          </w:r>
          <w:r>
            <w:tab/>
          </w:r>
          <w:r>
            <w:fldChar w:fldCharType="begin"/>
          </w:r>
          <w:r>
            <w:instrText xml:space="preserve"> PAGEREF _Toc157591383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6F43CDA">
          <w:pPr>
            <w:pStyle w:val="76"/>
            <w:tabs>
              <w:tab w:val="right" w:leader="dot" w:pos="96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"_Toc157591384"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1.3</w:t>
          </w:r>
          <w:r>
            <w:rPr>
              <w:rStyle w:val="147"/>
            </w:rPr>
            <w:t xml:space="preserve"> 开发平台介绍</w:t>
          </w:r>
          <w:r>
            <w:tab/>
          </w:r>
          <w:r>
            <w:fldChar w:fldCharType="begin"/>
          </w:r>
          <w:r>
            <w:instrText xml:space="preserve"> PAGEREF _Toc157591384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2CF4B56">
          <w:pPr>
            <w:pStyle w:val="61"/>
            <w:tabs>
              <w:tab w:val="right" w:leader="dot" w:pos="9629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"_Toc157591385" </w:instrText>
          </w:r>
          <w:r>
            <w:fldChar w:fldCharType="separate"/>
          </w:r>
          <w:r>
            <w:rPr>
              <w:rStyle w:val="147"/>
            </w:rPr>
            <w:t>2 基于MindSpore的手写体数字识别</w:t>
          </w:r>
          <w:r>
            <w:tab/>
          </w:r>
          <w:r>
            <w:fldChar w:fldCharType="begin"/>
          </w:r>
          <w:r>
            <w:instrText xml:space="preserve"> PAGEREF _Toc157591385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58A21C6">
          <w:pPr>
            <w:pStyle w:val="76"/>
            <w:tabs>
              <w:tab w:val="right" w:leader="dot" w:pos="96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"_Toc157591386"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2.1</w:t>
          </w:r>
          <w:r>
            <w:rPr>
              <w:rStyle w:val="147"/>
            </w:rPr>
            <w:t xml:space="preserve"> 实验介绍</w:t>
          </w:r>
          <w:r>
            <w:tab/>
          </w:r>
          <w:r>
            <w:fldChar w:fldCharType="begin"/>
          </w:r>
          <w:r>
            <w:instrText xml:space="preserve"> PAGEREF _Toc157591386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F3E6266">
          <w:pPr>
            <w:pStyle w:val="76"/>
            <w:tabs>
              <w:tab w:val="right" w:leader="dot" w:pos="96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"_Toc157591387"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2.2</w:t>
          </w:r>
          <w:r>
            <w:rPr>
              <w:rStyle w:val="147"/>
            </w:rPr>
            <w:t xml:space="preserve"> 环境准备</w:t>
          </w:r>
          <w:r>
            <w:tab/>
          </w:r>
          <w:r>
            <w:fldChar w:fldCharType="begin"/>
          </w:r>
          <w:r>
            <w:instrText xml:space="preserve"> PAGEREF _Toc157591387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751C91B">
          <w:pPr>
            <w:pStyle w:val="76"/>
            <w:tabs>
              <w:tab w:val="right" w:leader="dot" w:pos="96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"_Toc157591388"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2.3</w:t>
          </w:r>
          <w:r>
            <w:rPr>
              <w:rStyle w:val="147"/>
            </w:rPr>
            <w:t xml:space="preserve"> 实验过程</w:t>
          </w:r>
          <w:r>
            <w:tab/>
          </w:r>
          <w:r>
            <w:fldChar w:fldCharType="begin"/>
          </w:r>
          <w:r>
            <w:instrText xml:space="preserve"> PAGEREF _Toc157591388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79CF9EF">
          <w:pPr>
            <w:pStyle w:val="76"/>
            <w:tabs>
              <w:tab w:val="right" w:leader="dot" w:pos="96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"_Toc157591389"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2.4</w:t>
          </w:r>
          <w:r>
            <w:rPr>
              <w:rStyle w:val="147"/>
            </w:rPr>
            <w:t xml:space="preserve"> 手写数字识别</w:t>
          </w:r>
          <w:r>
            <w:tab/>
          </w:r>
          <w:r>
            <w:fldChar w:fldCharType="begin"/>
          </w:r>
          <w:r>
            <w:instrText xml:space="preserve"> PAGEREF _Toc157591389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C2D1998">
          <w:pPr>
            <w:pStyle w:val="76"/>
            <w:tabs>
              <w:tab w:val="right" w:leader="dot" w:pos="96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"_Toc157591390"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2.5</w:t>
          </w:r>
          <w:r>
            <w:rPr>
              <w:rStyle w:val="147"/>
            </w:rPr>
            <w:t xml:space="preserve"> 实验总结</w:t>
          </w:r>
          <w:r>
            <w:tab/>
          </w:r>
          <w:r>
            <w:fldChar w:fldCharType="begin"/>
          </w:r>
          <w:r>
            <w:instrText xml:space="preserve"> PAGEREF _Toc157591390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93BB8E7">
          <w:pPr>
            <w:pStyle w:val="61"/>
            <w:tabs>
              <w:tab w:val="right" w:leader="dot" w:pos="9629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"_Toc157591391" </w:instrText>
          </w:r>
          <w:r>
            <w:fldChar w:fldCharType="separate"/>
          </w:r>
          <w:r>
            <w:rPr>
              <w:rStyle w:val="147"/>
            </w:rPr>
            <w:t>3 附录：ModelArts开发环境搭建</w:t>
          </w:r>
          <w:r>
            <w:tab/>
          </w:r>
          <w:r>
            <w:fldChar w:fldCharType="begin"/>
          </w:r>
          <w:r>
            <w:instrText xml:space="preserve"> PAGEREF _Toc157591391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CC652D6">
          <w:pPr>
            <w:rPr>
              <w:rFonts w:hint="eastAsia"/>
            </w:rPr>
          </w:pPr>
          <w:r>
            <w:rPr>
              <w:rFonts w:ascii="Huawei Sans" w:hAnsi="Huawei Sans" w:cs="Huawei Sans"/>
              <w:b/>
              <w:bCs/>
              <w:lang w:val="zh-CN"/>
            </w:rPr>
            <w:fldChar w:fldCharType="end"/>
          </w:r>
        </w:p>
      </w:sdtContent>
    </w:sdt>
    <w:p w14:paraId="7F64A8C4">
      <w:pPr>
        <w:rPr>
          <w:rFonts w:hint="eastAsia"/>
        </w:rPr>
      </w:pPr>
    </w:p>
    <w:p w14:paraId="53AB5CEA">
      <w:pPr>
        <w:rPr>
          <w:rFonts w:hint="eastAsia"/>
        </w:rPr>
        <w:sectPr>
          <w:headerReference r:id="rId5" w:type="default"/>
          <w:footerReference r:id="rId6" w:type="default"/>
          <w:pgSz w:w="11907" w:h="16840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p w14:paraId="701864A2">
      <w:pPr>
        <w:pStyle w:val="3"/>
      </w:pPr>
      <w:bookmarkStart w:id="2" w:name="_Toc47642018"/>
      <w:bookmarkStart w:id="3" w:name="_Toc157591381"/>
      <w:bookmarkStart w:id="4" w:name="前言"/>
      <w:bookmarkStart w:id="5" w:name="_Toc227138863"/>
      <w:r>
        <w:t>实验介绍</w:t>
      </w:r>
      <w:bookmarkEnd w:id="2"/>
      <w:bookmarkEnd w:id="3"/>
    </w:p>
    <w:p w14:paraId="1C920E49">
      <w:pPr>
        <w:pStyle w:val="4"/>
      </w:pPr>
      <w:bookmarkStart w:id="6" w:name="_Toc157591382"/>
      <w:bookmarkStart w:id="7" w:name="_Toc47642019"/>
      <w:r>
        <w:rPr>
          <w:rFonts w:hint="eastAsia"/>
        </w:rPr>
        <w:t>实验目的</w:t>
      </w:r>
      <w:bookmarkEnd w:id="6"/>
      <w:bookmarkEnd w:id="7"/>
    </w:p>
    <w:p w14:paraId="2A3ADAF7">
      <w:pPr>
        <w:pStyle w:val="256"/>
      </w:pPr>
      <w:r>
        <w:rPr>
          <w:rFonts w:hint="eastAsia"/>
        </w:rPr>
        <w:t>本章实验的主要目的是掌握Python在人工智能开发中的常用操作，并以手写体识别案例为例，基于深度学习框架MindSpore熟悉AI开发流程。</w:t>
      </w:r>
      <w:r>
        <w:t xml:space="preserve"> </w:t>
      </w:r>
    </w:p>
    <w:p w14:paraId="2EEF0468">
      <w:pPr>
        <w:pStyle w:val="4"/>
      </w:pPr>
      <w:bookmarkStart w:id="8" w:name="_Toc47642020"/>
      <w:bookmarkStart w:id="9" w:name="_Toc157591383"/>
      <w:r>
        <w:rPr>
          <w:rFonts w:hint="eastAsia"/>
        </w:rPr>
        <w:t>实验清单</w:t>
      </w:r>
      <w:bookmarkEnd w:id="8"/>
      <w:bookmarkEnd w:id="9"/>
    </w:p>
    <w:p w14:paraId="2288D8FC">
      <w:pPr>
        <w:pStyle w:val="256"/>
      </w:pPr>
      <w:r>
        <w:t>表格</w:t>
      </w:r>
      <w:r>
        <w:rPr>
          <w:rFonts w:hint="eastAsia"/>
        </w:rPr>
        <w:t>：</w:t>
      </w:r>
      <w:r>
        <w:t>实验</w:t>
      </w:r>
      <w:r>
        <w:rPr>
          <w:rFonts w:hint="eastAsia"/>
        </w:rPr>
        <w:t>、</w:t>
      </w:r>
      <w:r>
        <w:t>简述</w:t>
      </w:r>
      <w:r>
        <w:rPr>
          <w:rFonts w:hint="eastAsia"/>
        </w:rPr>
        <w:t>、</w:t>
      </w:r>
      <w:r>
        <w:t>难度</w:t>
      </w:r>
      <w:r>
        <w:rPr>
          <w:rFonts w:hint="eastAsia"/>
        </w:rPr>
        <w:t>、</w:t>
      </w:r>
      <w:r>
        <w:t>软件环境</w:t>
      </w:r>
      <w:r>
        <w:rPr>
          <w:rFonts w:hint="eastAsia"/>
        </w:rPr>
        <w:t>、</w:t>
      </w:r>
      <w:r>
        <w:t>硬件环境</w:t>
      </w:r>
      <w:r>
        <w:rPr>
          <w:rFonts w:hint="eastAsia"/>
        </w:rPr>
        <w:t>。</w:t>
      </w:r>
    </w:p>
    <w:tbl>
      <w:tblPr>
        <w:tblStyle w:val="241"/>
        <w:tblW w:w="8277" w:type="dxa"/>
        <w:tblInd w:w="102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104"/>
        <w:gridCol w:w="1134"/>
        <w:gridCol w:w="1559"/>
        <w:gridCol w:w="1800"/>
      </w:tblGrid>
      <w:tr w14:paraId="77872D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680" w:type="dxa"/>
            <w:shd w:val="clear" w:color="auto" w:fill="D8D8D8" w:themeFill="background1" w:themeFillShade="D9"/>
            <w:vAlign w:val="center"/>
          </w:tcPr>
          <w:p w14:paraId="76F8EECB">
            <w:pPr>
              <w:pStyle w:val="265"/>
              <w:rPr>
                <w:b w:val="0"/>
              </w:rPr>
            </w:pPr>
            <w:r>
              <w:rPr>
                <w:rFonts w:hint="eastAsia"/>
                <w:b/>
              </w:rPr>
              <w:t>实验</w:t>
            </w:r>
          </w:p>
        </w:tc>
        <w:tc>
          <w:tcPr>
            <w:tcW w:w="2104" w:type="dxa"/>
            <w:shd w:val="clear" w:color="auto" w:fill="D8D8D8" w:themeFill="background1" w:themeFillShade="D9"/>
            <w:vAlign w:val="center"/>
          </w:tcPr>
          <w:p w14:paraId="46EDEB3D">
            <w:pPr>
              <w:pStyle w:val="265"/>
              <w:rPr>
                <w:b w:val="0"/>
              </w:rPr>
            </w:pPr>
            <w:r>
              <w:rPr>
                <w:rFonts w:hint="eastAsia"/>
                <w:b/>
              </w:rPr>
              <w:t>简述</w:t>
            </w:r>
          </w:p>
        </w:tc>
        <w:tc>
          <w:tcPr>
            <w:tcW w:w="1134" w:type="dxa"/>
            <w:shd w:val="clear" w:color="auto" w:fill="D8D8D8" w:themeFill="background1" w:themeFillShade="D9"/>
            <w:vAlign w:val="center"/>
          </w:tcPr>
          <w:p w14:paraId="306668FD">
            <w:pPr>
              <w:pStyle w:val="265"/>
              <w:rPr>
                <w:b w:val="0"/>
              </w:rPr>
            </w:pPr>
            <w:r>
              <w:rPr>
                <w:rFonts w:hint="eastAsia"/>
                <w:b/>
              </w:rPr>
              <w:t>难度</w:t>
            </w:r>
          </w:p>
        </w:tc>
        <w:tc>
          <w:tcPr>
            <w:tcW w:w="1559" w:type="dxa"/>
            <w:shd w:val="clear" w:color="auto" w:fill="D8D8D8" w:themeFill="background1" w:themeFillShade="D9"/>
            <w:vAlign w:val="center"/>
          </w:tcPr>
          <w:p w14:paraId="63D685FA">
            <w:pPr>
              <w:pStyle w:val="265"/>
              <w:rPr>
                <w:b w:val="0"/>
              </w:rPr>
            </w:pPr>
            <w:r>
              <w:rPr>
                <w:rFonts w:hint="eastAsia"/>
                <w:b/>
              </w:rPr>
              <w:t>软件环境</w:t>
            </w:r>
          </w:p>
        </w:tc>
        <w:tc>
          <w:tcPr>
            <w:tcW w:w="1800" w:type="dxa"/>
            <w:shd w:val="clear" w:color="auto" w:fill="D8D8D8" w:themeFill="background1" w:themeFillShade="D9"/>
            <w:vAlign w:val="center"/>
          </w:tcPr>
          <w:p w14:paraId="37DEC061">
            <w:pPr>
              <w:pStyle w:val="265"/>
              <w:rPr>
                <w:b w:val="0"/>
              </w:rPr>
            </w:pPr>
            <w:r>
              <w:rPr>
                <w:rFonts w:hint="eastAsia"/>
                <w:b/>
              </w:rPr>
              <w:t>开发环境</w:t>
            </w:r>
          </w:p>
        </w:tc>
      </w:tr>
      <w:tr w14:paraId="465261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</w:trPr>
        <w:tc>
          <w:tcPr>
            <w:tcW w:w="1680" w:type="dxa"/>
            <w:vAlign w:val="center"/>
          </w:tcPr>
          <w:p w14:paraId="17D7D6BD">
            <w:pPr>
              <w:pStyle w:val="265"/>
            </w:pPr>
            <w:r>
              <w:rPr>
                <w:rFonts w:hint="eastAsia"/>
              </w:rPr>
              <w:t>基于</w:t>
            </w:r>
            <w:r>
              <w:t>MindSpore</w:t>
            </w:r>
            <w:r>
              <w:rPr>
                <w:rFonts w:hint="eastAsia"/>
              </w:rPr>
              <w:t>的手写体数字识别</w:t>
            </w:r>
          </w:p>
        </w:tc>
        <w:tc>
          <w:tcPr>
            <w:tcW w:w="2104" w:type="dxa"/>
            <w:vAlign w:val="center"/>
          </w:tcPr>
          <w:p w14:paraId="4E55DF1C">
            <w:pPr>
              <w:pStyle w:val="265"/>
            </w:pPr>
            <w:r>
              <w:rPr>
                <w:rFonts w:hint="eastAsia"/>
              </w:rPr>
              <w:t>了解华为自研框架MindSpore，掌握使用MindSpore构建模型并训练</w:t>
            </w:r>
          </w:p>
        </w:tc>
        <w:tc>
          <w:tcPr>
            <w:tcW w:w="1134" w:type="dxa"/>
            <w:vAlign w:val="center"/>
          </w:tcPr>
          <w:p w14:paraId="4F5D15D4">
            <w:pPr>
              <w:pStyle w:val="265"/>
            </w:pPr>
            <w:r>
              <w:rPr>
                <w:rFonts w:hint="eastAsia"/>
              </w:rPr>
              <w:t>中级</w:t>
            </w:r>
          </w:p>
        </w:tc>
        <w:tc>
          <w:tcPr>
            <w:tcW w:w="1559" w:type="dxa"/>
            <w:vAlign w:val="center"/>
          </w:tcPr>
          <w:p w14:paraId="411B4BFE">
            <w:pPr>
              <w:pStyle w:val="265"/>
            </w:pPr>
            <w:r>
              <w:t>MindSpore2.2</w:t>
            </w:r>
          </w:p>
        </w:tc>
        <w:tc>
          <w:tcPr>
            <w:tcW w:w="1800" w:type="dxa"/>
            <w:vAlign w:val="top"/>
          </w:tcPr>
          <w:p w14:paraId="22114C75">
            <w:pPr>
              <w:pStyle w:val="265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C41CF36">
            <w:pPr>
              <w:pStyle w:val="265"/>
              <w:ind w:firstLine="420" w:firstLineChars="200"/>
              <w:jc w:val="left"/>
            </w:pPr>
          </w:p>
          <w:p w14:paraId="63CB3A32">
            <w:pPr>
              <w:pStyle w:val="265"/>
              <w:ind w:firstLine="210" w:firstLineChars="100"/>
              <w:jc w:val="left"/>
            </w:pPr>
            <w:r>
              <w:rPr>
                <w:rFonts w:hint="eastAsia"/>
              </w:rPr>
              <w:t>ModelArts</w:t>
            </w:r>
          </w:p>
          <w:p w14:paraId="4F3F3147">
            <w:pPr>
              <w:pStyle w:val="265"/>
            </w:pPr>
          </w:p>
        </w:tc>
      </w:tr>
    </w:tbl>
    <w:p w14:paraId="616453B9">
      <w:pPr>
        <w:pStyle w:val="4"/>
      </w:pPr>
      <w:bookmarkStart w:id="10" w:name="_Toc47642021"/>
      <w:bookmarkStart w:id="11" w:name="_Toc157591384"/>
      <w:r>
        <w:rPr>
          <w:rFonts w:hint="eastAsia"/>
        </w:rPr>
        <w:t>开发平台介绍</w:t>
      </w:r>
      <w:bookmarkEnd w:id="10"/>
      <w:bookmarkEnd w:id="11"/>
    </w:p>
    <w:p w14:paraId="3DBD3EC2">
      <w:pPr>
        <w:pStyle w:val="263"/>
      </w:pPr>
      <w:r>
        <w:t>MindSpore</w:t>
      </w:r>
      <w:r>
        <w:rPr>
          <w:rFonts w:hint="eastAsia"/>
        </w:rPr>
        <w:t>是</w:t>
      </w:r>
      <w:r>
        <w:t>最佳匹配</w:t>
      </w:r>
      <w:r>
        <w:rPr>
          <w:rFonts w:eastAsia="宋体"/>
        </w:rPr>
        <w:t>昇</w:t>
      </w:r>
      <w:r>
        <w:t>腾芯片的开源AI计算框架，支持Asend、GPU、CPU平台。MindSpore官网：</w:t>
      </w:r>
      <w:r>
        <w:rPr>
          <w:rStyle w:val="147"/>
          <w:rFonts w:hint="eastAsia" w:cs="Huawei Sans"/>
        </w:rPr>
        <w:t>https://www.mindspore.cn/</w:t>
      </w:r>
      <w:r>
        <w:t xml:space="preserve"> </w:t>
      </w:r>
    </w:p>
    <w:p w14:paraId="201D7610">
      <w:pPr>
        <w:pStyle w:val="263"/>
      </w:pPr>
      <w:r>
        <w:t>ModelArts是面向开发者的一站式AI开发平台，为机器学习与深度学习提供海量数据预处理及半自动化标注、大规模分布式Training、自动化模型生成，及端-边-云模型按需部署能力，帮助用户快速创建和部署模型，管理全周期AI工作流。</w:t>
      </w:r>
    </w:p>
    <w:p w14:paraId="254718A2">
      <w:pPr>
        <w:pStyle w:val="263"/>
        <w:numPr>
          <w:ilvl w:val="0"/>
          <w:numId w:val="0"/>
        </w:numPr>
        <w:ind w:left="1446"/>
      </w:pPr>
      <w:r>
        <w:rPr>
          <w:rFonts w:hint="eastAsia"/>
        </w:rPr>
        <w:t>M</w:t>
      </w:r>
      <w:r>
        <w:t>odelArts成长地图：</w:t>
      </w:r>
      <w:r>
        <w:rPr>
          <w:rStyle w:val="147"/>
        </w:rPr>
        <w:fldChar w:fldCharType="begin"/>
      </w:r>
      <w:r>
        <w:rPr>
          <w:rStyle w:val="147"/>
        </w:rPr>
        <w:instrText xml:space="preserve"> HYPERLINK "https://support.huaweicloud.com/modelarts/index.html" </w:instrText>
      </w:r>
      <w:r>
        <w:rPr>
          <w:rStyle w:val="147"/>
        </w:rPr>
        <w:fldChar w:fldCharType="separate"/>
      </w:r>
      <w:r>
        <w:rPr>
          <w:rStyle w:val="147"/>
        </w:rPr>
        <w:t>https://support.huaweicloud.com/modelarts/index.html</w:t>
      </w:r>
      <w:r>
        <w:rPr>
          <w:rStyle w:val="147"/>
        </w:rPr>
        <w:fldChar w:fldCharType="end"/>
      </w:r>
    </w:p>
    <w:p w14:paraId="790B3D97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/>
          <w:sz w:val="21"/>
        </w:rPr>
      </w:pPr>
      <w:r>
        <w:br w:type="page"/>
      </w:r>
    </w:p>
    <w:bookmarkEnd w:id="0"/>
    <w:bookmarkEnd w:id="1"/>
    <w:bookmarkEnd w:id="4"/>
    <w:bookmarkEnd w:id="5"/>
    <w:p w14:paraId="3F46CDA8">
      <w:pPr>
        <w:pStyle w:val="3"/>
      </w:pPr>
      <w:bookmarkStart w:id="12" w:name="_Toc157591385"/>
      <w:r>
        <w:rPr>
          <w:rFonts w:hint="eastAsia"/>
        </w:rPr>
        <w:t>基于</w:t>
      </w:r>
      <w:r>
        <w:t>M</w:t>
      </w:r>
      <w:r>
        <w:rPr>
          <w:rFonts w:hint="eastAsia"/>
        </w:rPr>
        <w:t>ind</w:t>
      </w:r>
      <w:r>
        <w:t>S</w:t>
      </w:r>
      <w:r>
        <w:rPr>
          <w:rFonts w:hint="eastAsia"/>
        </w:rPr>
        <w:t>pore的手写体数字识别</w:t>
      </w:r>
      <w:bookmarkEnd w:id="12"/>
    </w:p>
    <w:p w14:paraId="1A4C6CFE">
      <w:pPr>
        <w:pStyle w:val="4"/>
        <w:rPr>
          <w:lang w:eastAsia="zh-CN"/>
        </w:rPr>
      </w:pPr>
      <w:bookmarkStart w:id="13" w:name="_Toc157591386"/>
      <w:r>
        <w:rPr>
          <w:rFonts w:hint="eastAsia"/>
          <w:lang w:eastAsia="zh-CN"/>
        </w:rPr>
        <w:t>实验介绍</w:t>
      </w:r>
      <w:bookmarkEnd w:id="13"/>
    </w:p>
    <w:p w14:paraId="4066D53E">
      <w:pPr>
        <w:pStyle w:val="256"/>
      </w:pPr>
      <w:r>
        <w:t>M</w:t>
      </w:r>
      <w:r>
        <w:rPr>
          <w:rFonts w:hint="eastAsia"/>
        </w:rPr>
        <w:t>indspore是最佳匹配</w:t>
      </w:r>
      <w:r>
        <w:rPr>
          <w:rFonts w:hint="eastAsia" w:ascii="宋体" w:hAnsi="宋体" w:eastAsia="宋体" w:cs="宋体"/>
        </w:rPr>
        <w:t>昇</w:t>
      </w:r>
      <w:r>
        <w:rPr>
          <w:rFonts w:hint="eastAsia" w:ascii="方正兰亭黑简体" w:hAnsi="方正兰亭黑简体" w:cs="方正兰亭黑简体"/>
        </w:rPr>
        <w:t>腾</w:t>
      </w:r>
      <w:r>
        <w:rPr>
          <w:rFonts w:hint="eastAsia"/>
        </w:rPr>
        <w:t>AI处理器算力的全场景深度学习框架，为数据科学家和算法工程师提供设计友好、运行高效的开发体验，推动人工智能软硬件应用生态繁荣发展。</w:t>
      </w:r>
    </w:p>
    <w:p w14:paraId="00FE0047">
      <w:pPr>
        <w:pStyle w:val="256"/>
      </w:pPr>
      <w:r>
        <w:rPr>
          <w:rFonts w:hint="eastAsia"/>
        </w:rPr>
        <w:t>本章将通过手写数字识别的案例讲述华为</w:t>
      </w:r>
      <w:r>
        <w:t>AI</w:t>
      </w:r>
      <w:r>
        <w:rPr>
          <w:rFonts w:hint="eastAsia"/>
        </w:rPr>
        <w:t>开发框架</w:t>
      </w:r>
      <w:r>
        <w:t>Mindspore的基本使用</w:t>
      </w:r>
      <w:r>
        <w:rPr>
          <w:rFonts w:hint="eastAsia"/>
        </w:rPr>
        <w:t>。</w:t>
      </w:r>
    </w:p>
    <w:p w14:paraId="2B5D5985">
      <w:pPr>
        <w:pStyle w:val="4"/>
      </w:pPr>
      <w:bookmarkStart w:id="14" w:name="_Toc157591387"/>
      <w:r>
        <w:rPr>
          <w:rFonts w:hint="eastAsia"/>
          <w:lang w:eastAsia="zh-CN"/>
        </w:rPr>
        <w:t>环境</w:t>
      </w:r>
      <w:r>
        <w:t>准备</w:t>
      </w:r>
      <w:bookmarkEnd w:id="14"/>
    </w:p>
    <w:p w14:paraId="373FFFDC">
      <w:pPr>
        <w:pStyle w:val="256"/>
      </w:pPr>
      <w:r>
        <w:rPr>
          <w:rFonts w:hint="eastAsia"/>
        </w:rPr>
        <w:t>本实验在华为云ModelArts</w:t>
      </w:r>
      <w:r>
        <w:t>上</w:t>
      </w:r>
      <w:r>
        <w:rPr>
          <w:rFonts w:hint="eastAsia"/>
        </w:rPr>
        <w:t>进行，</w:t>
      </w:r>
      <w:r>
        <w:t>开发环境</w:t>
      </w:r>
      <w:bookmarkStart w:id="15" w:name="_Hlk81359075"/>
      <w:r>
        <w:t>快速搭建</w:t>
      </w:r>
      <w:r>
        <w:rPr>
          <w:rFonts w:hint="eastAsia"/>
        </w:rPr>
        <w:t>可参考</w:t>
      </w:r>
      <w:bookmarkEnd w:id="15"/>
      <w:r>
        <w:rPr>
          <w:rFonts w:hint="eastAsia"/>
        </w:rPr>
        <w:t>：</w:t>
      </w:r>
    </w:p>
    <w:p w14:paraId="7C1536EF">
      <w:pPr>
        <w:pStyle w:val="256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bookmarkStart w:id="16" w:name="_MON_1788267407"/>
      <w:bookmarkEnd w:id="16"/>
      <w:r>
        <w:object>
          <v:shape id="_x0000_i1025" o:spt="75" type="#_x0000_t75" style="height:52.5pt;width: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10">
            <o:LockedField>false</o:LockedField>
          </o:OLEObject>
        </w:object>
      </w:r>
    </w:p>
    <w:p w14:paraId="7CFAA3BF">
      <w:pPr>
        <w:pStyle w:val="4"/>
      </w:pPr>
      <w:r>
        <w:rPr>
          <w:rFonts w:hint="eastAsia"/>
          <w:lang w:eastAsia="zh-CN"/>
        </w:rPr>
        <w:t>实验过程</w:t>
      </w:r>
    </w:p>
    <w:p w14:paraId="3668D4B7">
      <w:pPr>
        <w:pStyle w:val="262"/>
      </w:pPr>
      <w:r>
        <w:rPr>
          <w:rFonts w:hint="eastAsia"/>
        </w:rPr>
        <w:t>获取数据集</w:t>
      </w:r>
    </w:p>
    <w:p w14:paraId="7A9FB9EC">
      <w:pPr>
        <w:pStyle w:val="256"/>
        <w:ind w:left="1021"/>
      </w:pPr>
      <w:r>
        <w:rPr>
          <w:rFonts w:hint="eastAsia"/>
        </w:rPr>
        <w:t>我们示例中用到的MNIST数据集是由10类28*28的灰度图片组成，训练数据集包含60000张图片，测试数据集包含10000张图片。</w:t>
      </w:r>
      <w:r>
        <w:t xml:space="preserve"> </w:t>
      </w:r>
    </w:p>
    <w:p w14:paraId="6EB553E8">
      <w:pPr>
        <w:pStyle w:val="256"/>
        <w:ind w:left="1021"/>
      </w:pPr>
      <w:r>
        <w:t>MNIST数据集下载地址："</w:t>
      </w:r>
      <w:r>
        <w:fldChar w:fldCharType="begin"/>
      </w:r>
      <w:r>
        <w:instrText xml:space="preserve"> HYPERLINK "https://mindspore-website.obs.cn-north-4.myhuaweicloud.com/notebook/datasets/MNIST_Data.zip" </w:instrText>
      </w:r>
      <w:r>
        <w:fldChar w:fldCharType="separate"/>
      </w:r>
      <w:r>
        <w:t>https://mindspore-website.obs.cn-north-4.myhuaweicloud.com/notebook/datasets/MNIST_Data.zip</w:t>
      </w:r>
      <w:r>
        <w:fldChar w:fldCharType="end"/>
      </w:r>
      <w:r>
        <w:t>" 。</w:t>
      </w:r>
    </w:p>
    <w:p w14:paraId="7DCBA7D3">
      <w:pPr>
        <w:pStyle w:val="256"/>
        <w:ind w:left="1021"/>
      </w:pPr>
      <w:r>
        <w:rPr>
          <w:rFonts w:hint="eastAsia"/>
        </w:rPr>
        <w:t>下载后的数据文件夹目录结构如下：</w:t>
      </w:r>
    </w:p>
    <w:p w14:paraId="46249FF9">
      <w:pPr>
        <w:pStyle w:val="256"/>
        <w:ind w:firstLine="2520" w:firstLineChars="1200"/>
      </w:pPr>
      <w:r>
        <w:drawing>
          <wp:inline distT="0" distB="0" distL="0" distR="0">
            <wp:extent cx="2327910" cy="1531620"/>
            <wp:effectExtent l="19050" t="19050" r="1524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670" cy="154565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CFE56B">
      <w:pPr>
        <w:pStyle w:val="259"/>
        <w:pBdr>
          <w:bottom w:val="single" w:color="000000" w:themeColor="text1" w:sz="4" w:space="0"/>
        </w:pBdr>
      </w:pPr>
      <w:r>
        <w:rPr>
          <w:rFonts w:hint="eastAsia"/>
        </w:rPr>
        <w:t>pip install download</w:t>
      </w:r>
    </w:p>
    <w:p w14:paraId="7E496E73">
      <w:pPr>
        <w:pStyle w:val="259"/>
        <w:pBdr>
          <w:bottom w:val="single" w:color="000000" w:themeColor="text1" w:sz="4" w:space="0"/>
        </w:pBdr>
      </w:pPr>
    </w:p>
    <w:p w14:paraId="6649B2FF">
      <w:pPr>
        <w:pStyle w:val="259"/>
        <w:pBdr>
          <w:bottom w:val="single" w:color="000000" w:themeColor="text1" w:sz="4" w:space="0"/>
        </w:pBdr>
      </w:pPr>
      <w:r>
        <w:rPr>
          <w:rFonts w:hint="eastAsia"/>
        </w:rPr>
        <w:t>%env no_proxy='a.test.com,127.0.0.1,2.2.2.2'</w:t>
      </w:r>
    </w:p>
    <w:p w14:paraId="2280F8EA">
      <w:pPr>
        <w:pStyle w:val="259"/>
        <w:pBdr>
          <w:bottom w:val="single" w:color="000000" w:themeColor="text1" w:sz="4" w:space="0"/>
        </w:pBdr>
      </w:pPr>
      <w:r>
        <w:rPr>
          <w:rFonts w:hint="eastAsia"/>
        </w:rPr>
        <w:t>from download import download</w:t>
      </w:r>
    </w:p>
    <w:p w14:paraId="48D9F4AF">
      <w:pPr>
        <w:pStyle w:val="259"/>
        <w:pBdr>
          <w:bottom w:val="single" w:color="000000" w:themeColor="text1" w:sz="4" w:space="0"/>
        </w:pBdr>
      </w:pPr>
      <w:r>
        <w:rPr>
          <w:rFonts w:hint="eastAsia"/>
        </w:rPr>
        <w:t># 下载MNIST数据集</w:t>
      </w:r>
    </w:p>
    <w:p w14:paraId="6C8CC8F2">
      <w:pPr>
        <w:pStyle w:val="259"/>
        <w:pBdr>
          <w:bottom w:val="single" w:color="000000" w:themeColor="text1" w:sz="4" w:space="0"/>
        </w:pBdr>
      </w:pPr>
      <w:r>
        <w:rPr>
          <w:rFonts w:hint="eastAsia"/>
        </w:rPr>
        <w:t>url = "https://mindspore-website.obs.cn-north-4.myhuaweicloud.com/" \</w:t>
      </w:r>
    </w:p>
    <w:p w14:paraId="7005D0EA">
      <w:pPr>
        <w:pStyle w:val="259"/>
        <w:pBdr>
          <w:bottom w:val="single" w:color="000000" w:themeColor="text1" w:sz="4" w:space="0"/>
        </w:pBdr>
      </w:pPr>
      <w:r>
        <w:rPr>
          <w:rFonts w:hint="eastAsia"/>
        </w:rPr>
        <w:t xml:space="preserve">      "notebook/datasets/MNIST_Data.zip"</w:t>
      </w:r>
    </w:p>
    <w:p w14:paraId="02DFBC36">
      <w:pPr>
        <w:pStyle w:val="259"/>
        <w:pBdr>
          <w:bottom w:val="single" w:color="000000" w:themeColor="text1" w:sz="4" w:space="0"/>
        </w:pBdr>
      </w:pPr>
      <w:r>
        <w:rPr>
          <w:rFonts w:hint="eastAsia"/>
        </w:rPr>
        <w:t>path = download(url, "./", kind="zip", replace=True)</w:t>
      </w:r>
    </w:p>
    <w:p w14:paraId="2F11C8C4">
      <w:pPr>
        <w:pStyle w:val="256"/>
      </w:pPr>
    </w:p>
    <w:p w14:paraId="584FCB50">
      <w:pPr>
        <w:pStyle w:val="262"/>
      </w:pPr>
      <w:r>
        <w:rPr>
          <w:rFonts w:hint="eastAsia"/>
        </w:rPr>
        <w:t>导入Python库和MindSpore模块</w:t>
      </w:r>
    </w:p>
    <w:p w14:paraId="13010D83">
      <w:pPr>
        <w:pStyle w:val="256"/>
        <w:ind w:left="1021"/>
      </w:pPr>
      <w:r>
        <w:rPr>
          <w:rFonts w:hint="eastAsia"/>
        </w:rPr>
        <w:t>由在使用前，导入需要的Python库和MindSpore模块。</w:t>
      </w:r>
    </w:p>
    <w:p w14:paraId="2A574588">
      <w:pPr>
        <w:pStyle w:val="256"/>
        <w:ind w:left="1021"/>
      </w:pPr>
      <w:r>
        <w:rPr>
          <w:rFonts w:hint="eastAsia"/>
        </w:rPr>
        <w:t>详细的MindSpore模块说明，可以在MindSpore API页面中搜索查询：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https://www.mindspore.cn/docs/zh-CN/r</w:instrText>
      </w:r>
      <w:r>
        <w:instrText xml:space="preserve">2.1</w:instrText>
      </w:r>
      <w:r>
        <w:rPr>
          <w:rFonts w:hint="eastAsia"/>
        </w:rPr>
        <w:instrText xml:space="preserve">/index.html</w:instrText>
      </w:r>
      <w:r>
        <w:instrText xml:space="preserve">" </w:instrText>
      </w:r>
      <w:r>
        <w:fldChar w:fldCharType="separate"/>
      </w:r>
      <w:r>
        <w:rPr>
          <w:rFonts w:hint="eastAsia"/>
        </w:rPr>
        <w:t>https://www.mindspore.cn/docs/zh-CN/r</w:t>
      </w:r>
      <w:r>
        <w:t>2.1</w:t>
      </w:r>
      <w:r>
        <w:rPr>
          <w:rFonts w:hint="eastAsia"/>
        </w:rPr>
        <w:t>/index.html</w:t>
      </w:r>
      <w:r>
        <w:fldChar w:fldCharType="end"/>
      </w:r>
    </w:p>
    <w:p w14:paraId="08379A2D">
      <w:pPr>
        <w:pStyle w:val="256"/>
        <w:ind w:left="1021"/>
      </w:pPr>
      <w:r>
        <w:rPr>
          <w:rFonts w:hint="eastAsia"/>
        </w:rPr>
        <w:t>可以通过mindspore.set_context来配置运行需要的信息，譬如运行模式、后端信息、硬件等信息。</w:t>
      </w:r>
    </w:p>
    <w:p w14:paraId="428D914E">
      <w:pPr>
        <w:pStyle w:val="259"/>
      </w:pPr>
      <w:r>
        <w:rPr>
          <w:rFonts w:hint="eastAsia"/>
        </w:rPr>
        <w:t>import numpy as np</w:t>
      </w:r>
    </w:p>
    <w:p w14:paraId="4C0C46E9">
      <w:pPr>
        <w:pStyle w:val="259"/>
      </w:pPr>
      <w:r>
        <w:rPr>
          <w:rFonts w:hint="eastAsia"/>
        </w:rPr>
        <w:t>import matplotlib.pyplot as plt</w:t>
      </w:r>
    </w:p>
    <w:p w14:paraId="0E092FDD">
      <w:pPr>
        <w:pStyle w:val="259"/>
      </w:pPr>
      <w:r>
        <w:rPr>
          <w:rFonts w:hint="eastAsia"/>
        </w:rPr>
        <w:t>import mindspore as ms</w:t>
      </w:r>
    </w:p>
    <w:p w14:paraId="117DF540">
      <w:pPr>
        <w:pStyle w:val="259"/>
      </w:pPr>
      <w:r>
        <w:rPr>
          <w:rFonts w:hint="eastAsia"/>
        </w:rPr>
        <w:t>from mindspore import nn</w:t>
      </w:r>
    </w:p>
    <w:p w14:paraId="28364210">
      <w:pPr>
        <w:pStyle w:val="259"/>
      </w:pPr>
      <w:r>
        <w:rPr>
          <w:rFonts w:hint="eastAsia"/>
        </w:rPr>
        <w:t>from mindspore.dataset import vision,transforms,MnistDataset</w:t>
      </w:r>
    </w:p>
    <w:p w14:paraId="449120ED">
      <w:pPr>
        <w:pStyle w:val="259"/>
      </w:pPr>
      <w:r>
        <w:rPr>
          <w:rFonts w:hint="eastAsia"/>
        </w:rPr>
        <w:t>from mindspore.dataset.vision import Inter</w:t>
      </w:r>
    </w:p>
    <w:p w14:paraId="0EA8F805">
      <w:pPr>
        <w:pStyle w:val="259"/>
      </w:pPr>
      <w:r>
        <w:rPr>
          <w:rFonts w:hint="eastAsia"/>
        </w:rPr>
        <w:t>from mindspore.common.initializer import Normal</w:t>
      </w:r>
    </w:p>
    <w:p w14:paraId="033F9C15">
      <w:pPr>
        <w:pStyle w:val="259"/>
      </w:pPr>
      <w:r>
        <w:rPr>
          <w:rFonts w:hint="eastAsia"/>
        </w:rPr>
        <w:t>from mindspore.train import Model</w:t>
      </w:r>
    </w:p>
    <w:p w14:paraId="3A5370F3">
      <w:pPr>
        <w:pStyle w:val="259"/>
      </w:pPr>
    </w:p>
    <w:p w14:paraId="2E20F146">
      <w:pPr>
        <w:pStyle w:val="259"/>
      </w:pPr>
      <w:r>
        <w:rPr>
          <w:rFonts w:hint="eastAsia"/>
        </w:rPr>
        <w:t>#设定运行模式为图模式，运行硬件为昇腾芯片</w:t>
      </w:r>
    </w:p>
    <w:p w14:paraId="6D83268A">
      <w:pPr>
        <w:pStyle w:val="259"/>
      </w:pPr>
      <w:r>
        <w:rPr>
          <w:rFonts w:hint="eastAsia"/>
        </w:rPr>
        <w:t>ms.set_context(mode=ms.GRAPH_MODE, device_target='</w:t>
      </w:r>
      <w:r>
        <w:t>A</w:t>
      </w:r>
      <w:r>
        <w:rPr>
          <w:rFonts w:hint="eastAsia"/>
          <w:lang w:eastAsia="zh-CN"/>
        </w:rPr>
        <w:t>scend</w:t>
      </w:r>
      <w:r>
        <w:rPr>
          <w:rFonts w:hint="eastAsia"/>
        </w:rPr>
        <w:t>') # Ascend, CPU, GPU</w:t>
      </w:r>
    </w:p>
    <w:p w14:paraId="5B6A76CA">
      <w:pPr>
        <w:pStyle w:val="262"/>
      </w:pPr>
      <w:r>
        <w:rPr>
          <w:rFonts w:hint="eastAsia"/>
        </w:rPr>
        <w:t>数据处理</w:t>
      </w:r>
    </w:p>
    <w:p w14:paraId="346AD61F">
      <w:pPr>
        <w:pStyle w:val="256"/>
        <w:ind w:left="1021"/>
      </w:pPr>
      <w:r>
        <w:rPr>
          <w:rFonts w:hint="eastAsia"/>
        </w:rPr>
        <w:t>利用MnistDataset方法读取mnist数据集，并整体对数据集进行处理。</w:t>
      </w:r>
    </w:p>
    <w:p w14:paraId="6F9A8E2C">
      <w:pPr>
        <w:pStyle w:val="256"/>
        <w:ind w:left="1021"/>
      </w:pPr>
      <w:r>
        <w:rPr>
          <w:rFonts w:hint="eastAsia"/>
        </w:rPr>
        <w:t>读取数据集时指定训练集和测试集，并进行shuffle操作， 再进行修改图片尺寸，归一化，修改图像频道等工作。修改标签的数据类型，最后设定batch_size。</w:t>
      </w:r>
    </w:p>
    <w:p w14:paraId="4E16671A">
      <w:pPr>
        <w:pStyle w:val="300"/>
        <w:rPr>
          <w:lang w:eastAsia="zh-CN"/>
        </w:rPr>
      </w:pPr>
      <w:r>
        <w:rPr>
          <w:rFonts w:hint="eastAsia"/>
          <w:lang w:eastAsia="zh-CN"/>
        </w:rPr>
        <w:t># 定义预处理操作的流程，整体对数据集进行处理</w:t>
      </w:r>
    </w:p>
    <w:p w14:paraId="4BC3475E">
      <w:pPr>
        <w:pStyle w:val="300"/>
        <w:rPr>
          <w:lang w:eastAsia="zh-CN"/>
        </w:rPr>
      </w:pPr>
      <w:r>
        <w:rPr>
          <w:rFonts w:hint="eastAsia"/>
        </w:rPr>
        <w:t>def datapipe(path, batch_size=32):</w:t>
      </w:r>
    </w:p>
    <w:p w14:paraId="1D95CC99">
      <w:pPr>
        <w:pStyle w:val="300"/>
      </w:pPr>
      <w:r>
        <w:rPr>
          <w:rFonts w:hint="eastAsia"/>
        </w:rPr>
        <w:t xml:space="preserve">    image_transform = [</w:t>
      </w:r>
    </w:p>
    <w:p w14:paraId="16D6CF31">
      <w:pPr>
        <w:pStyle w:val="300"/>
      </w:pPr>
      <w:r>
        <w:rPr>
          <w:rFonts w:hint="eastAsia"/>
        </w:rPr>
        <w:t xml:space="preserve">        vision.Resize(size=32, interpolation=Inter.LINEAR),   # Resize： 以双线性插值方式调整图像尺寸大小</w:t>
      </w:r>
    </w:p>
    <w:p w14:paraId="49D75AD3">
      <w:pPr>
        <w:pStyle w:val="300"/>
      </w:pPr>
      <w:r>
        <w:rPr>
          <w:rFonts w:hint="eastAsia"/>
        </w:rPr>
        <w:t xml:space="preserve">        vision.Rescale(1.0 / 255.0, 0.0),                   </w:t>
      </w:r>
      <w:r>
        <w:t xml:space="preserve"> </w:t>
      </w:r>
      <w:r>
        <w:rPr>
          <w:rFonts w:hint="eastAsia"/>
        </w:rPr>
        <w:t># Rescale: 缩放图像的像素值大小，将像素值统一除255，数据类型由unit8转为float32</w:t>
      </w:r>
    </w:p>
    <w:p w14:paraId="65C42A31">
      <w:pPr>
        <w:pStyle w:val="300"/>
      </w:pPr>
      <w:r>
        <w:rPr>
          <w:rFonts w:hint="eastAsia"/>
        </w:rPr>
        <w:t xml:space="preserve">        vision.Normalize(mean=(0.1307,),std=(0.3081,)),     </w:t>
      </w:r>
      <w:r>
        <w:t xml:space="preserve"> </w:t>
      </w:r>
      <w:r>
        <w:rPr>
          <w:rFonts w:hint="eastAsia"/>
        </w:rPr>
        <w:t># Mormalize：将像素值归一化</w:t>
      </w:r>
    </w:p>
    <w:p w14:paraId="319375F7">
      <w:pPr>
        <w:pStyle w:val="300"/>
      </w:pPr>
      <w:r>
        <w:rPr>
          <w:rFonts w:hint="eastAsia"/>
        </w:rPr>
        <w:t xml:space="preserve">        vision.HWC2CHW(),                            </w:t>
      </w:r>
      <w:r>
        <w:t xml:space="preserve"> </w:t>
      </w:r>
      <w:r>
        <w:rPr>
          <w:rFonts w:hint="eastAsia"/>
        </w:rPr>
        <w:t># HWC2CHW：将张量格式从（height,width,channel）转换成(channel,height,width)</w:t>
      </w:r>
    </w:p>
    <w:p w14:paraId="0121483F">
      <w:pPr>
        <w:pStyle w:val="300"/>
      </w:pPr>
      <w:r>
        <w:rPr>
          <w:rFonts w:hint="eastAsia"/>
        </w:rPr>
        <w:t xml:space="preserve">    ]</w:t>
      </w:r>
    </w:p>
    <w:p w14:paraId="66D05417">
      <w:pPr>
        <w:pStyle w:val="300"/>
      </w:pPr>
      <w:r>
        <w:rPr>
          <w:rFonts w:hint="eastAsia"/>
        </w:rPr>
        <w:t xml:space="preserve">    label_transform = transforms.TypeCast(ms.int32)</w:t>
      </w:r>
    </w:p>
    <w:p w14:paraId="6136D3A4">
      <w:pPr>
        <w:pStyle w:val="300"/>
      </w:pPr>
      <w:r>
        <w:rPr>
          <w:rFonts w:hint="eastAsia"/>
        </w:rPr>
        <w:t xml:space="preserve">    # 利用MnistDataset接口读取解压后的MNIST的训练集和测试集，并进行shuffle操作</w:t>
      </w:r>
    </w:p>
    <w:p w14:paraId="0F6219E4">
      <w:pPr>
        <w:pStyle w:val="300"/>
      </w:pPr>
      <w:r>
        <w:rPr>
          <w:rFonts w:hint="eastAsia"/>
        </w:rPr>
        <w:t xml:space="preserve">    dataset = MnistDataset(path, shuffle=True)</w:t>
      </w:r>
    </w:p>
    <w:p w14:paraId="4187F51A">
      <w:pPr>
        <w:pStyle w:val="300"/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# 通过map方法对每张图片应用数据处理操作</w:t>
      </w:r>
    </w:p>
    <w:p w14:paraId="17D2C5E8">
      <w:pPr>
        <w:pStyle w:val="300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dataset = dataset.map(operations=image_transform, input_columns=["image"])</w:t>
      </w:r>
    </w:p>
    <w:p w14:paraId="0BFF187F">
      <w:pPr>
        <w:pStyle w:val="300"/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# 将每个标签的数据类型转换为int32</w:t>
      </w:r>
    </w:p>
    <w:p w14:paraId="545B70FD">
      <w:pPr>
        <w:pStyle w:val="300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dataset = dataset.map(operations=label_transform, input_columns=["label"])</w:t>
      </w:r>
    </w:p>
    <w:p w14:paraId="530A843C">
      <w:pPr>
        <w:pStyle w:val="300"/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# 对数据集进行分批处理；当最后一个批处理数据包含的数据条目小于batch_size时，drop_remainder表示是否将该批处理丢弃，不传递给下一个操作。默认值：False，不丢弃。</w:t>
      </w:r>
    </w:p>
    <w:p w14:paraId="557FC1F8">
      <w:pPr>
        <w:pStyle w:val="300"/>
        <w:rPr>
          <w:lang w:eastAsia="zh-CN"/>
        </w:rPr>
      </w:pPr>
      <w:r>
        <w:rPr>
          <w:rFonts w:hint="eastAsia"/>
          <w:lang w:eastAsia="zh-CN"/>
        </w:rPr>
        <w:t xml:space="preserve">    dataset = dataset.batch(batch_size, drop_remainder=True)</w:t>
      </w:r>
    </w:p>
    <w:p w14:paraId="21412E92">
      <w:pPr>
        <w:pStyle w:val="300"/>
        <w:rPr>
          <w:lang w:eastAsia="zh-CN"/>
        </w:rPr>
      </w:pPr>
      <w:r>
        <w:rPr>
          <w:rFonts w:hint="eastAsia"/>
          <w:lang w:eastAsia="zh-CN"/>
        </w:rPr>
        <w:t xml:space="preserve">    return dataset</w:t>
      </w:r>
    </w:p>
    <w:p w14:paraId="5CA46AF5">
      <w:pPr>
        <w:pStyle w:val="300"/>
        <w:rPr>
          <w:lang w:eastAsia="zh-CN"/>
        </w:rPr>
      </w:pPr>
    </w:p>
    <w:p w14:paraId="2AA823A1">
      <w:pPr>
        <w:pStyle w:val="300"/>
        <w:rPr>
          <w:lang w:eastAsia="zh-CN"/>
        </w:rPr>
      </w:pPr>
      <w:r>
        <w:rPr>
          <w:rFonts w:hint="eastAsia"/>
          <w:lang w:eastAsia="zh-CN"/>
        </w:rPr>
        <w:t>dataset_train = datapipe("MNIST_Data/train")</w:t>
      </w:r>
    </w:p>
    <w:p w14:paraId="5E5F100B">
      <w:pPr>
        <w:pStyle w:val="300"/>
      </w:pPr>
      <w:r>
        <w:rPr>
          <w:rFonts w:hint="eastAsia"/>
        </w:rPr>
        <w:t>dataset_eval = datapipe("MNIST_D</w:t>
      </w:r>
      <w:r>
        <w:rPr>
          <w:rFonts w:hint="eastAsia"/>
          <w:lang w:eastAsia="zh-CN"/>
        </w:rPr>
        <w:t>ata</w:t>
      </w:r>
      <w:r>
        <w:rPr>
          <w:rFonts w:hint="eastAsia"/>
        </w:rPr>
        <w:t>/test")</w:t>
      </w:r>
    </w:p>
    <w:p w14:paraId="4EDB478A">
      <w:pPr>
        <w:pStyle w:val="256"/>
        <w:ind w:left="1021"/>
      </w:pPr>
      <w:r>
        <w:rPr>
          <w:rFonts w:hint="eastAsia"/>
        </w:rPr>
        <w:t>通过如下代码读取任意一个数据内容，观察打印结果。</w:t>
      </w:r>
    </w:p>
    <w:p w14:paraId="323FB24A">
      <w:pPr>
        <w:pStyle w:val="300"/>
      </w:pPr>
      <w:r>
        <w:rPr>
          <w:rFonts w:hint="eastAsia"/>
        </w:rPr>
        <w:t>data_next = dataset_train.create_dict_iterator(output_numpy=True).__next__()</w:t>
      </w:r>
    </w:p>
    <w:p w14:paraId="50A78541">
      <w:pPr>
        <w:pStyle w:val="300"/>
      </w:pPr>
      <w:r>
        <w:rPr>
          <w:rFonts w:hint="eastAsia"/>
        </w:rPr>
        <w:t>print('Batch Size/通道数/图像长/宽：', data_next['image'].shape)</w:t>
      </w:r>
    </w:p>
    <w:p w14:paraId="45AFF1EE">
      <w:pPr>
        <w:pStyle w:val="300"/>
      </w:pPr>
      <w:r>
        <w:rPr>
          <w:rFonts w:hint="eastAsia"/>
        </w:rPr>
        <w:t>print('图像的标签样式：', data_next['label'])</w:t>
      </w:r>
    </w:p>
    <w:p w14:paraId="09E11B6B">
      <w:pPr>
        <w:pStyle w:val="300"/>
      </w:pPr>
    </w:p>
    <w:p w14:paraId="1BE59730">
      <w:pPr>
        <w:pStyle w:val="300"/>
      </w:pPr>
      <w:r>
        <w:rPr>
          <w:rFonts w:hint="eastAsia"/>
        </w:rPr>
        <w:t>plt.figure()</w:t>
      </w:r>
    </w:p>
    <w:p w14:paraId="51E5D292">
      <w:pPr>
        <w:pStyle w:val="300"/>
      </w:pPr>
      <w:r>
        <w:rPr>
          <w:rFonts w:hint="eastAsia"/>
        </w:rPr>
        <w:t>plt.imshow(data_next['image'][1,...].squeeze(), cmap="gray")</w:t>
      </w:r>
    </w:p>
    <w:p w14:paraId="78CC0579">
      <w:pPr>
        <w:pStyle w:val="300"/>
      </w:pPr>
      <w:r>
        <w:rPr>
          <w:rFonts w:hint="eastAsia"/>
        </w:rPr>
        <w:t>plt.grid(False)</w:t>
      </w:r>
    </w:p>
    <w:p w14:paraId="1D664475">
      <w:pPr>
        <w:pStyle w:val="300"/>
      </w:pPr>
      <w:r>
        <w:rPr>
          <w:rFonts w:hint="eastAsia"/>
        </w:rPr>
        <w:t>plt.show()</w:t>
      </w:r>
    </w:p>
    <w:p w14:paraId="775D04E2">
      <w:pPr>
        <w:pStyle w:val="256"/>
        <w:ind w:left="1021"/>
      </w:pPr>
      <w:r>
        <w:t>输出</w:t>
      </w:r>
      <w:r>
        <w:rPr>
          <w:rFonts w:hint="eastAsia"/>
        </w:rPr>
        <w:t>：</w:t>
      </w:r>
    </w:p>
    <w:p w14:paraId="14F85DBA">
      <w:pPr>
        <w:pStyle w:val="259"/>
        <w:rPr>
          <w:lang w:eastAsia="zh-CN"/>
        </w:rPr>
      </w:pPr>
      <w:r>
        <w:rPr>
          <w:rFonts w:hint="eastAsia"/>
          <w:lang w:eastAsia="zh-CN"/>
        </w:rPr>
        <w:t>Batch Size/通道数/图像长/宽： (32, 1, 32, 32)</w:t>
      </w:r>
    </w:p>
    <w:p w14:paraId="76830230">
      <w:pPr>
        <w:pStyle w:val="259"/>
        <w:rPr>
          <w:lang w:eastAsia="zh-CN"/>
        </w:rPr>
      </w:pPr>
      <w:r>
        <w:rPr>
          <w:rFonts w:hint="eastAsia"/>
          <w:lang w:eastAsia="zh-CN"/>
        </w:rPr>
        <w:t>图像的标签样式： [2 0 1 4 7 7 2 6 0 1 4 8 7 7 8 0 8 4 2 9 3 0 4 4 3 7 1 8 2 5 6 6]</w:t>
      </w:r>
    </w:p>
    <w:p w14:paraId="46913DC6">
      <w:pPr>
        <w:pStyle w:val="259"/>
      </w:pPr>
      <w:r>
        <w:drawing>
          <wp:inline distT="0" distB="0" distL="0" distR="0">
            <wp:extent cx="3408045" cy="334073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7543" cy="335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AF84">
      <w:pPr>
        <w:pStyle w:val="262"/>
      </w:pPr>
      <w:r>
        <w:rPr>
          <w:rFonts w:hint="eastAsia"/>
        </w:rPr>
        <w:t>构造神经网络</w:t>
      </w:r>
    </w:p>
    <w:p w14:paraId="73682DF1">
      <w:pPr>
        <w:pStyle w:val="256"/>
        <w:ind w:left="102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使用MindSpore定义神经网络需要继承mindspore.nn.Cell。Cell是所有神经网络（Conv2d等）的基类。</w:t>
      </w:r>
    </w:p>
    <w:p w14:paraId="60FBAF8C">
      <w:pPr>
        <w:pStyle w:val="256"/>
        <w:ind w:left="102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神经网络的各层需要预先在__init__方法中定义，然后通过定义construct方法来完成神经网络的前向构造。原始模型激活函数为sigmoid，池化层为平均池化层。本实验采用ReLU激活函数和最大池化层，以获得更好的效果。</w:t>
      </w:r>
    </w:p>
    <w:p w14:paraId="737FFE3C">
      <w:pPr>
        <w:pStyle w:val="300"/>
      </w:pPr>
      <w:r>
        <w:rPr>
          <w:rFonts w:hint="eastAsia"/>
        </w:rPr>
        <w:t>#定义模型结构，MindSpore中的模型时通过construct定义模型结构，在__init__中初始化各层的对象</w:t>
      </w:r>
    </w:p>
    <w:p w14:paraId="104944E7">
      <w:pPr>
        <w:pStyle w:val="300"/>
      </w:pPr>
      <w:r>
        <w:rPr>
          <w:rFonts w:hint="eastAsia"/>
        </w:rPr>
        <w:t>class LeNet5(nn.Cell):</w:t>
      </w:r>
    </w:p>
    <w:p w14:paraId="65E50431">
      <w:pPr>
        <w:pStyle w:val="300"/>
      </w:pPr>
      <w:r>
        <w:rPr>
          <w:rFonts w:hint="eastAsia"/>
        </w:rPr>
        <w:t xml:space="preserve">    """LeNet5"""</w:t>
      </w:r>
    </w:p>
    <w:p w14:paraId="1DDEC76F">
      <w:pPr>
        <w:pStyle w:val="300"/>
      </w:pPr>
    </w:p>
    <w:p w14:paraId="0695BBEE">
      <w:pPr>
        <w:pStyle w:val="300"/>
      </w:pPr>
      <w:r>
        <w:rPr>
          <w:rFonts w:hint="eastAsia"/>
        </w:rPr>
        <w:t xml:space="preserve">    def __init__(self, num_classes=10, num_channel=1):</w:t>
      </w:r>
    </w:p>
    <w:p w14:paraId="39573B54">
      <w:pPr>
        <w:pStyle w:val="300"/>
      </w:pPr>
      <w:r>
        <w:rPr>
          <w:rFonts w:hint="eastAsia"/>
        </w:rPr>
        <w:t xml:space="preserve">        super(LeNet5, self).__init__()</w:t>
      </w:r>
    </w:p>
    <w:p w14:paraId="628BE340">
      <w:pPr>
        <w:pStyle w:val="300"/>
      </w:pPr>
      <w:r>
        <w:rPr>
          <w:rFonts w:hint="eastAsia"/>
        </w:rPr>
        <w:t xml:space="preserve">        # 卷积层，输入的通道数为num_channel,输出的通道数为6,卷积核大小为5*5</w:t>
      </w:r>
    </w:p>
    <w:p w14:paraId="2B99F102">
      <w:pPr>
        <w:pStyle w:val="300"/>
      </w:pPr>
      <w:r>
        <w:rPr>
          <w:rFonts w:hint="eastAsia"/>
        </w:rPr>
        <w:t xml:space="preserve">        self.conv1 = nn.Conv2d(num_channel, 6, 5, pad_mode='valid')</w:t>
      </w:r>
    </w:p>
    <w:p w14:paraId="4BBF9CA3">
      <w:pPr>
        <w:pStyle w:val="300"/>
        <w:rPr>
          <w:lang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# 卷积层，输入的通道数为6，输出的通道数为16,卷积核大小为5*5</w:t>
      </w:r>
    </w:p>
    <w:p w14:paraId="10E8FAED">
      <w:pPr>
        <w:pStyle w:val="300"/>
      </w:pPr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self.conv2 = nn.Conv2d(6, 16, 5, pad_mode='valid')</w:t>
      </w:r>
    </w:p>
    <w:p w14:paraId="54EF042D">
      <w:pPr>
        <w:pStyle w:val="300"/>
      </w:pPr>
      <w:r>
        <w:rPr>
          <w:rFonts w:hint="eastAsia"/>
        </w:rPr>
        <w:t xml:space="preserve">        # ReLU激活函数</w:t>
      </w:r>
    </w:p>
    <w:p w14:paraId="70802762">
      <w:pPr>
        <w:pStyle w:val="300"/>
      </w:pPr>
      <w:r>
        <w:rPr>
          <w:rFonts w:hint="eastAsia"/>
        </w:rPr>
        <w:t xml:space="preserve">        self.relu = nn.ReLU()</w:t>
      </w:r>
    </w:p>
    <w:p w14:paraId="7F73D029">
      <w:pPr>
        <w:pStyle w:val="300"/>
      </w:pPr>
      <w:r>
        <w:rPr>
          <w:rFonts w:hint="eastAsia"/>
        </w:rPr>
        <w:t xml:space="preserve">        # 池化层</w:t>
      </w:r>
    </w:p>
    <w:p w14:paraId="1905B4F3">
      <w:pPr>
        <w:pStyle w:val="300"/>
      </w:pPr>
      <w:r>
        <w:rPr>
          <w:rFonts w:hint="eastAsia"/>
        </w:rPr>
        <w:t xml:space="preserve">        self.max_pool2d = nn.MaxPool2d(kernel_size=2, stride=2)</w:t>
      </w:r>
    </w:p>
    <w:p w14:paraId="0AFB9217">
      <w:pPr>
        <w:pStyle w:val="300"/>
        <w:rPr>
          <w:lang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# 多维数组展平为一维数组</w:t>
      </w:r>
    </w:p>
    <w:p w14:paraId="70203E97">
      <w:pPr>
        <w:pStyle w:val="300"/>
      </w:pPr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self.flatten = nn.Flatten()</w:t>
      </w:r>
    </w:p>
    <w:p w14:paraId="200E1693">
      <w:pPr>
        <w:pStyle w:val="300"/>
        <w:rPr>
          <w:lang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# 全连接层，输入个数为16*5*5，输出个数为120</w:t>
      </w:r>
    </w:p>
    <w:p w14:paraId="5784D8A6">
      <w:pPr>
        <w:pStyle w:val="300"/>
      </w:pPr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self.fc1 = nn.Dense(16 * 5 * 5, 120, weight_init=Normal(0.02))</w:t>
      </w:r>
    </w:p>
    <w:p w14:paraId="1E782A94">
      <w:pPr>
        <w:pStyle w:val="300"/>
        <w:rPr>
          <w:lang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# 全连接层，输入个数为120，输出个数为84</w:t>
      </w:r>
    </w:p>
    <w:p w14:paraId="0306342E">
      <w:pPr>
        <w:pStyle w:val="300"/>
      </w:pPr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self.fc2 = nn.Dense(120, 84, weight_init=Normal(0.02))</w:t>
      </w:r>
    </w:p>
    <w:p w14:paraId="200C75F8">
      <w:pPr>
        <w:pStyle w:val="300"/>
        <w:rPr>
          <w:lang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# 全连接层，输入个数为84，分类的个数为num_class</w:t>
      </w:r>
    </w:p>
    <w:p w14:paraId="191679D9">
      <w:pPr>
        <w:pStyle w:val="300"/>
      </w:pPr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self.fc3 = nn.Dense(84, num_classes, weight_init=Normal(0.02))</w:t>
      </w:r>
    </w:p>
    <w:p w14:paraId="0E4D40A5">
      <w:pPr>
        <w:pStyle w:val="300"/>
      </w:pPr>
    </w:p>
    <w:p w14:paraId="44B5A001">
      <w:pPr>
        <w:pStyle w:val="300"/>
      </w:pPr>
      <w:r>
        <w:rPr>
          <w:rFonts w:hint="eastAsia"/>
        </w:rPr>
        <w:t xml:space="preserve">    def construct(self, x):</w:t>
      </w:r>
    </w:p>
    <w:p w14:paraId="06C82AB2">
      <w:pPr>
        <w:pStyle w:val="300"/>
      </w:pPr>
      <w:r>
        <w:rPr>
          <w:rFonts w:hint="eastAsia"/>
        </w:rPr>
        <w:t xml:space="preserve">        # 使用定义好的运算构建前向网络</w:t>
      </w:r>
    </w:p>
    <w:p w14:paraId="481AAA75">
      <w:pPr>
        <w:pStyle w:val="300"/>
      </w:pPr>
      <w:r>
        <w:rPr>
          <w:rFonts w:hint="eastAsia"/>
        </w:rPr>
        <w:t xml:space="preserve">        x = self.conv1(x)</w:t>
      </w:r>
    </w:p>
    <w:p w14:paraId="420A2265">
      <w:pPr>
        <w:pStyle w:val="300"/>
      </w:pPr>
      <w:r>
        <w:rPr>
          <w:rFonts w:hint="eastAsia"/>
        </w:rPr>
        <w:t xml:space="preserve">        x = self.relu(x)</w:t>
      </w:r>
    </w:p>
    <w:p w14:paraId="19D65901">
      <w:pPr>
        <w:pStyle w:val="300"/>
      </w:pPr>
      <w:r>
        <w:rPr>
          <w:rFonts w:hint="eastAsia"/>
        </w:rPr>
        <w:t xml:space="preserve">        x = self.max_pool2d(x)</w:t>
      </w:r>
    </w:p>
    <w:p w14:paraId="4F214CCF">
      <w:pPr>
        <w:pStyle w:val="300"/>
      </w:pPr>
      <w:r>
        <w:rPr>
          <w:rFonts w:hint="eastAsia"/>
        </w:rPr>
        <w:t xml:space="preserve">        x = self.conv2(x)</w:t>
      </w:r>
    </w:p>
    <w:p w14:paraId="4B8C8C0C">
      <w:pPr>
        <w:pStyle w:val="300"/>
      </w:pPr>
      <w:r>
        <w:rPr>
          <w:rFonts w:hint="eastAsia"/>
        </w:rPr>
        <w:t xml:space="preserve">        x = self.relu(x)</w:t>
      </w:r>
    </w:p>
    <w:p w14:paraId="69E582F2">
      <w:pPr>
        <w:pStyle w:val="300"/>
      </w:pPr>
      <w:r>
        <w:rPr>
          <w:rFonts w:hint="eastAsia"/>
        </w:rPr>
        <w:t xml:space="preserve">        x = self.max_pool2d(x)</w:t>
      </w:r>
    </w:p>
    <w:p w14:paraId="24DD6EE8">
      <w:pPr>
        <w:pStyle w:val="300"/>
      </w:pPr>
      <w:r>
        <w:rPr>
          <w:rFonts w:hint="eastAsia"/>
        </w:rPr>
        <w:t xml:space="preserve">        x = self.flatten(x)</w:t>
      </w:r>
    </w:p>
    <w:p w14:paraId="5DF490D2">
      <w:pPr>
        <w:pStyle w:val="300"/>
      </w:pPr>
      <w:r>
        <w:rPr>
          <w:rFonts w:hint="eastAsia"/>
        </w:rPr>
        <w:t xml:space="preserve">        x = self.relu(self.fc1(x))</w:t>
      </w:r>
    </w:p>
    <w:p w14:paraId="0A64C0A1">
      <w:pPr>
        <w:pStyle w:val="300"/>
      </w:pPr>
      <w:r>
        <w:rPr>
          <w:rFonts w:hint="eastAsia"/>
        </w:rPr>
        <w:t xml:space="preserve">        x = self.relu(self.fc2(x))</w:t>
      </w:r>
    </w:p>
    <w:p w14:paraId="563E8906">
      <w:pPr>
        <w:pStyle w:val="300"/>
      </w:pPr>
      <w:r>
        <w:rPr>
          <w:rFonts w:hint="eastAsia"/>
        </w:rPr>
        <w:t xml:space="preserve">        x = self.fc3(x)</w:t>
      </w:r>
    </w:p>
    <w:p w14:paraId="472880F0">
      <w:pPr>
        <w:pStyle w:val="300"/>
      </w:pPr>
      <w:r>
        <w:rPr>
          <w:rFonts w:hint="eastAsia"/>
        </w:rPr>
        <w:t xml:space="preserve">        return x</w:t>
      </w:r>
    </w:p>
    <w:p w14:paraId="6FE5BA3F">
      <w:pPr>
        <w:pStyle w:val="262"/>
      </w:pPr>
      <w:r>
        <w:rPr>
          <w:rFonts w:hint="eastAsia"/>
        </w:rPr>
        <w:t>搭建训练网络并进行训练</w:t>
      </w:r>
    </w:p>
    <w:p w14:paraId="00D746DA">
      <w:pPr>
        <w:pStyle w:val="256"/>
        <w:ind w:left="1021"/>
      </w:pPr>
      <w:r>
        <w:rPr>
          <w:rFonts w:hint="eastAsia"/>
        </w:rPr>
        <w:t>在进行正式的训练之前，需要对模型进行实例化，定义优化器和损失函数，首先简单介绍损失函数及优化器的概念。</w:t>
      </w:r>
    </w:p>
    <w:p w14:paraId="0888F151">
      <w:pPr>
        <w:pStyle w:val="256"/>
        <w:ind w:left="1021"/>
      </w:pPr>
      <w:r>
        <w:rPr>
          <w:rFonts w:hint="eastAsia"/>
        </w:rPr>
        <w:t>损失函数：又叫目标函数，用于衡量预测值与实际值差异的程度。深度学习通过不停地迭代来缩小损失函数的值。定义一个好的损失函数，可以有效提高模型的性能。</w:t>
      </w:r>
    </w:p>
    <w:p w14:paraId="3EFB4BA2">
      <w:pPr>
        <w:pStyle w:val="256"/>
        <w:ind w:left="1021"/>
      </w:pPr>
      <w:r>
        <w:rPr>
          <w:rFonts w:hint="eastAsia"/>
        </w:rPr>
        <w:t>优化器：用于最小化损失函数，从而在训练过程中改进模型。</w:t>
      </w:r>
    </w:p>
    <w:p w14:paraId="6A166F34">
      <w:pPr>
        <w:pStyle w:val="256"/>
        <w:ind w:left="1021"/>
      </w:pPr>
      <w:r>
        <w:rPr>
          <w:rFonts w:hint="eastAsia"/>
        </w:rPr>
        <w:t>定义了损失函数后，可以得到损失函数关于权重的梯度。梯度用于指示优化器优化权重的方向，以提高模型性能。</w:t>
      </w:r>
    </w:p>
    <w:p w14:paraId="2FC9E483">
      <w:pPr>
        <w:pStyle w:val="256"/>
        <w:ind w:left="1021"/>
      </w:pPr>
      <w:r>
        <w:rPr>
          <w:rFonts w:hint="eastAsia"/>
        </w:rPr>
        <w:t>MindSpore支持的损失函数有SoftmaxCrossEntropyWithLogits、L1Loss、MSELoss等。这里使用SoftmaxCrossEntropyWithLogits损失函数。</w:t>
      </w:r>
    </w:p>
    <w:p w14:paraId="72E23039">
      <w:pPr>
        <w:pStyle w:val="256"/>
        <w:ind w:left="1021"/>
      </w:pPr>
      <w:r>
        <w:rPr>
          <w:rFonts w:hint="eastAsia"/>
        </w:rPr>
        <w:t>训练过程中会打印loss值，类似以下代码块的运行结果所示。loss值会波动，但总体来说loss值会逐步减小，精度逐步提高。每个人运行的loss值有一定随机性，不一定完全相同。</w:t>
      </w:r>
    </w:p>
    <w:p w14:paraId="22C92DF3">
      <w:pPr>
        <w:pStyle w:val="256"/>
        <w:ind w:left="1021"/>
      </w:pPr>
      <w:r>
        <w:rPr>
          <w:rFonts w:hint="eastAsia"/>
        </w:rPr>
        <w:t>训练的每个epoch后都打印了模型在测试集上的测试精度，从打印的精度值分析LeNet5模型的预测能力在不断提升。</w:t>
      </w:r>
    </w:p>
    <w:p w14:paraId="1AF4855E">
      <w:pPr>
        <w:pStyle w:val="256"/>
        <w:ind w:left="1021"/>
      </w:pPr>
      <w:r>
        <w:rPr>
          <w:rFonts w:hint="eastAsia"/>
        </w:rPr>
        <w:t>定义用于训练的train_loop函数和用于测试的test_loop函数。</w:t>
      </w:r>
    </w:p>
    <w:p w14:paraId="347F480C">
      <w:pPr>
        <w:pStyle w:val="256"/>
        <w:ind w:left="1021"/>
      </w:pPr>
      <w:r>
        <w:rPr>
          <w:rFonts w:hint="eastAsia"/>
        </w:rPr>
        <w:t>使用函数式自动微分，需先定义正向函数forward_fn，使用mindspore.value_and_grad获得微分函数grad_fn。然后，我们将微分函数和优化器的执行封装为train_step函数，接下来循环迭代数据集进行训练即可。</w:t>
      </w:r>
      <w:r>
        <w:t># Training and testing related modules</w:t>
      </w:r>
    </w:p>
    <w:p w14:paraId="688BC7DB">
      <w:pPr>
        <w:pStyle w:val="300"/>
        <w:rPr>
          <w:lang w:eastAsia="zh-CN"/>
        </w:rPr>
      </w:pPr>
      <w:r>
        <w:rPr>
          <w:rFonts w:hint="eastAsia"/>
          <w:lang w:eastAsia="zh-CN"/>
        </w:rPr>
        <w:t># 对LeNet5进行实例化</w:t>
      </w:r>
    </w:p>
    <w:p w14:paraId="557F18F0">
      <w:pPr>
        <w:pStyle w:val="300"/>
      </w:pPr>
      <w:r>
        <w:rPr>
          <w:rFonts w:hint="eastAsia"/>
        </w:rPr>
        <w:t>network = LeNet5()</w:t>
      </w:r>
    </w:p>
    <w:p w14:paraId="07EC9D1C">
      <w:pPr>
        <w:pStyle w:val="300"/>
      </w:pPr>
    </w:p>
    <w:p w14:paraId="1B54008F">
      <w:pPr>
        <w:pStyle w:val="300"/>
      </w:pPr>
      <w:r>
        <w:rPr>
          <w:rFonts w:hint="eastAsia"/>
        </w:rPr>
        <w:t># 定义损失函数</w:t>
      </w:r>
    </w:p>
    <w:p w14:paraId="00A62912">
      <w:pPr>
        <w:pStyle w:val="300"/>
      </w:pPr>
      <w:r>
        <w:rPr>
          <w:rFonts w:hint="eastAsia"/>
        </w:rPr>
        <w:t>net_loss = nn.SoftmaxCrossEntropyWithLogits(sparse=True, reduction='mean')</w:t>
      </w:r>
    </w:p>
    <w:p w14:paraId="01825715">
      <w:pPr>
        <w:pStyle w:val="300"/>
      </w:pPr>
      <w:r>
        <w:rPr>
          <w:rFonts w:hint="eastAsia"/>
        </w:rPr>
        <w:t># 定义优化器，通过model.trainable_params()方法获得模型的可训练参数，并传入学习率超参来初始化优化器</w:t>
      </w:r>
    </w:p>
    <w:p w14:paraId="0053754F">
      <w:pPr>
        <w:pStyle w:val="300"/>
      </w:pPr>
      <w:r>
        <w:rPr>
          <w:rFonts w:hint="eastAsia"/>
        </w:rPr>
        <w:t>net_opt = nn.Momentum(network.trainable_params(), learning_rate=0.01, momentum=0.9)</w:t>
      </w:r>
    </w:p>
    <w:p w14:paraId="1CC80AEA">
      <w:pPr>
        <w:pStyle w:val="300"/>
      </w:pPr>
    </w:p>
    <w:p w14:paraId="4157687A">
      <w:pPr>
        <w:pStyle w:val="300"/>
      </w:pPr>
      <w:r>
        <w:rPr>
          <w:rFonts w:hint="eastAsia"/>
        </w:rPr>
        <w:t># 定义用于训练的train_loop函数。</w:t>
      </w:r>
    </w:p>
    <w:p w14:paraId="514FF4A6">
      <w:pPr>
        <w:pStyle w:val="300"/>
      </w:pPr>
      <w:r>
        <w:rPr>
          <w:rFonts w:hint="eastAsia"/>
        </w:rPr>
        <w:t>def train_loop(model, dataset, loss_fn, optimizer):</w:t>
      </w:r>
    </w:p>
    <w:p w14:paraId="03696677">
      <w:pPr>
        <w:pStyle w:val="300"/>
      </w:pPr>
      <w:r>
        <w:rPr>
          <w:rFonts w:hint="eastAsia"/>
        </w:rPr>
        <w:t xml:space="preserve">    # 定义正向计算函数</w:t>
      </w:r>
    </w:p>
    <w:p w14:paraId="7D8C94C1">
      <w:pPr>
        <w:pStyle w:val="300"/>
      </w:pPr>
      <w:r>
        <w:rPr>
          <w:rFonts w:hint="eastAsia"/>
        </w:rPr>
        <w:t xml:space="preserve">    def forward_fn(data, label):</w:t>
      </w:r>
    </w:p>
    <w:p w14:paraId="1533B2CB">
      <w:pPr>
        <w:pStyle w:val="300"/>
      </w:pPr>
      <w:r>
        <w:rPr>
          <w:rFonts w:hint="eastAsia"/>
        </w:rPr>
        <w:t xml:space="preserve">        logits = model(data)</w:t>
      </w:r>
    </w:p>
    <w:p w14:paraId="7B5EC0D4">
      <w:pPr>
        <w:pStyle w:val="300"/>
      </w:pPr>
      <w:r>
        <w:rPr>
          <w:rFonts w:hint="eastAsia"/>
        </w:rPr>
        <w:t xml:space="preserve">        loss = loss_fn(logits, label)</w:t>
      </w:r>
    </w:p>
    <w:p w14:paraId="7D186FDC">
      <w:pPr>
        <w:pStyle w:val="300"/>
      </w:pPr>
      <w:r>
        <w:rPr>
          <w:rFonts w:hint="eastAsia"/>
        </w:rPr>
        <w:t xml:space="preserve">        return loss</w:t>
      </w:r>
    </w:p>
    <w:p w14:paraId="2D884C06">
      <w:pPr>
        <w:pStyle w:val="300"/>
      </w:pPr>
    </w:p>
    <w:p w14:paraId="60D95AD1">
      <w:pPr>
        <w:pStyle w:val="300"/>
      </w:pPr>
      <w:r>
        <w:rPr>
          <w:rFonts w:hint="eastAsia"/>
        </w:rPr>
        <w:t xml:space="preserve">    # 定义微分函数，使用mindspore.value_and_grad获得微分函数grad_fn,输出loss和梯度。</w:t>
      </w:r>
    </w:p>
    <w:p w14:paraId="0D7DFF90">
      <w:pPr>
        <w:pStyle w:val="300"/>
      </w:pPr>
      <w:r>
        <w:rPr>
          <w:rFonts w:hint="eastAsia"/>
        </w:rPr>
        <w:t xml:space="preserve">    # 由于是对模型参数求导,grad_position 配置为None，传入可训练参数。</w:t>
      </w:r>
    </w:p>
    <w:p w14:paraId="35C1DF8D">
      <w:pPr>
        <w:pStyle w:val="300"/>
      </w:pPr>
      <w:r>
        <w:rPr>
          <w:rFonts w:hint="eastAsia"/>
        </w:rPr>
        <w:t xml:space="preserve">    grad_fn = ms.value_and_grad(forward_fn, None, optimizer.parameters)</w:t>
      </w:r>
    </w:p>
    <w:p w14:paraId="69A9EC74">
      <w:pPr>
        <w:pStyle w:val="300"/>
      </w:pPr>
    </w:p>
    <w:p w14:paraId="36E0FBE0">
      <w:pPr>
        <w:pStyle w:val="300"/>
      </w:pPr>
      <w:r>
        <w:rPr>
          <w:rFonts w:hint="eastAsia"/>
        </w:rPr>
        <w:t xml:space="preserve">    # 定义 one-step training函数</w:t>
      </w:r>
    </w:p>
    <w:p w14:paraId="702BA321">
      <w:pPr>
        <w:pStyle w:val="300"/>
      </w:pPr>
      <w:r>
        <w:rPr>
          <w:rFonts w:hint="eastAsia"/>
        </w:rPr>
        <w:t xml:space="preserve">    def train_step(data, label):</w:t>
      </w:r>
    </w:p>
    <w:p w14:paraId="551E1243">
      <w:pPr>
        <w:pStyle w:val="300"/>
      </w:pPr>
      <w:r>
        <w:rPr>
          <w:rFonts w:hint="eastAsia"/>
        </w:rPr>
        <w:t xml:space="preserve">        loss, grads = grad_fn(data, label)</w:t>
      </w:r>
    </w:p>
    <w:p w14:paraId="7DAF761E">
      <w:pPr>
        <w:pStyle w:val="300"/>
      </w:pPr>
      <w:r>
        <w:rPr>
          <w:rFonts w:hint="eastAsia"/>
        </w:rPr>
        <w:t xml:space="preserve">        optimizer(grads)</w:t>
      </w:r>
    </w:p>
    <w:p w14:paraId="4F535EAC">
      <w:pPr>
        <w:pStyle w:val="300"/>
      </w:pPr>
      <w:r>
        <w:rPr>
          <w:rFonts w:hint="eastAsia"/>
        </w:rPr>
        <w:t xml:space="preserve">        return loss</w:t>
      </w:r>
    </w:p>
    <w:p w14:paraId="4C63DD67">
      <w:pPr>
        <w:pStyle w:val="300"/>
      </w:pPr>
    </w:p>
    <w:p w14:paraId="2E3187FE">
      <w:pPr>
        <w:pStyle w:val="300"/>
      </w:pPr>
      <w:r>
        <w:rPr>
          <w:rFonts w:hint="eastAsia"/>
        </w:rPr>
        <w:t xml:space="preserve">    size = dataset.get_dataset_size()</w:t>
      </w:r>
    </w:p>
    <w:p w14:paraId="3D3AF15E">
      <w:pPr>
        <w:pStyle w:val="300"/>
      </w:pPr>
      <w:r>
        <w:rPr>
          <w:rFonts w:hint="eastAsia"/>
        </w:rPr>
        <w:t xml:space="preserve">    model.set_train()</w:t>
      </w:r>
    </w:p>
    <w:p w14:paraId="194A71AD">
      <w:pPr>
        <w:pStyle w:val="300"/>
      </w:pPr>
      <w:r>
        <w:rPr>
          <w:rFonts w:hint="eastAsia"/>
        </w:rPr>
        <w:t xml:space="preserve">    for batch, (data, label) in enumerate(dataset.create_tuple_iterator()):</w:t>
      </w:r>
    </w:p>
    <w:p w14:paraId="57F7BB1C">
      <w:pPr>
        <w:pStyle w:val="300"/>
      </w:pPr>
      <w:r>
        <w:rPr>
          <w:rFonts w:hint="eastAsia"/>
        </w:rPr>
        <w:t xml:space="preserve">        loss = train_step(data, label)</w:t>
      </w:r>
    </w:p>
    <w:p w14:paraId="55D20307">
      <w:pPr>
        <w:pStyle w:val="300"/>
      </w:pPr>
    </w:p>
    <w:p w14:paraId="74CB05EC">
      <w:pPr>
        <w:pStyle w:val="300"/>
      </w:pPr>
      <w:r>
        <w:rPr>
          <w:rFonts w:hint="eastAsia"/>
        </w:rPr>
        <w:t xml:space="preserve">        if batch % 100 == 0:</w:t>
      </w:r>
    </w:p>
    <w:p w14:paraId="2BAF1B88">
      <w:pPr>
        <w:pStyle w:val="300"/>
      </w:pPr>
      <w:r>
        <w:rPr>
          <w:rFonts w:hint="eastAsia"/>
        </w:rPr>
        <w:t xml:space="preserve">            loss, current = loss.asnumpy(), batch</w:t>
      </w:r>
    </w:p>
    <w:p w14:paraId="77C0005A">
      <w:pPr>
        <w:pStyle w:val="300"/>
      </w:pPr>
      <w:r>
        <w:rPr>
          <w:rFonts w:hint="eastAsia"/>
        </w:rPr>
        <w:t xml:space="preserve">            print(f"loss: {loss:&gt;7f}  [{current:&gt;3d}/{size:&gt;3d}]")</w:t>
      </w:r>
    </w:p>
    <w:p w14:paraId="1BDA75A2">
      <w:pPr>
        <w:pStyle w:val="300"/>
      </w:pPr>
    </w:p>
    <w:p w14:paraId="26DF81EC">
      <w:pPr>
        <w:pStyle w:val="300"/>
      </w:pPr>
      <w:r>
        <w:rPr>
          <w:rFonts w:hint="eastAsia"/>
        </w:rPr>
        <w:t># 定义用于测试的test_loop函数。</w:t>
      </w:r>
    </w:p>
    <w:p w14:paraId="67880BCE">
      <w:pPr>
        <w:pStyle w:val="300"/>
      </w:pPr>
      <w:r>
        <w:rPr>
          <w:rFonts w:hint="eastAsia"/>
        </w:rPr>
        <w:t>def test_loop(model, dataset, loss_fn):</w:t>
      </w:r>
    </w:p>
    <w:p w14:paraId="6939CC34">
      <w:pPr>
        <w:pStyle w:val="300"/>
      </w:pPr>
      <w:r>
        <w:rPr>
          <w:rFonts w:hint="eastAsia"/>
        </w:rPr>
        <w:t xml:space="preserve">    num_batches = dataset.get_dataset_size()</w:t>
      </w:r>
    </w:p>
    <w:p w14:paraId="695BD615">
      <w:pPr>
        <w:pStyle w:val="300"/>
      </w:pPr>
      <w:r>
        <w:rPr>
          <w:rFonts w:hint="eastAsia"/>
        </w:rPr>
        <w:t xml:space="preserve">    model.set_train(False)</w:t>
      </w:r>
    </w:p>
    <w:p w14:paraId="0330D2C0">
      <w:pPr>
        <w:pStyle w:val="300"/>
      </w:pPr>
      <w:r>
        <w:rPr>
          <w:rFonts w:hint="eastAsia"/>
        </w:rPr>
        <w:t xml:space="preserve">    total, test_loss, correct = 0, 0, 0</w:t>
      </w:r>
    </w:p>
    <w:p w14:paraId="0311D18B">
      <w:pPr>
        <w:pStyle w:val="300"/>
      </w:pPr>
      <w:r>
        <w:rPr>
          <w:rFonts w:hint="eastAsia"/>
        </w:rPr>
        <w:t xml:space="preserve">    for data, label in dataset.create_tuple_iterator():</w:t>
      </w:r>
    </w:p>
    <w:p w14:paraId="5DA0610B">
      <w:pPr>
        <w:pStyle w:val="300"/>
      </w:pPr>
      <w:r>
        <w:rPr>
          <w:rFonts w:hint="eastAsia"/>
        </w:rPr>
        <w:t xml:space="preserve">        pred = model(data)</w:t>
      </w:r>
    </w:p>
    <w:p w14:paraId="6CB7BF87">
      <w:pPr>
        <w:pStyle w:val="300"/>
      </w:pPr>
      <w:r>
        <w:rPr>
          <w:rFonts w:hint="eastAsia"/>
        </w:rPr>
        <w:t xml:space="preserve">        total += len(data)</w:t>
      </w:r>
    </w:p>
    <w:p w14:paraId="603B7CC0">
      <w:pPr>
        <w:pStyle w:val="300"/>
      </w:pPr>
      <w:r>
        <w:rPr>
          <w:rFonts w:hint="eastAsia"/>
        </w:rPr>
        <w:t xml:space="preserve">        test_loss += loss_fn(pred, label).asnumpy()</w:t>
      </w:r>
    </w:p>
    <w:p w14:paraId="652DC25E">
      <w:pPr>
        <w:pStyle w:val="300"/>
      </w:pPr>
      <w:r>
        <w:rPr>
          <w:rFonts w:hint="eastAsia"/>
        </w:rPr>
        <w:t xml:space="preserve">        correct += (pred.argmax(1) == label).asnumpy().sum()</w:t>
      </w:r>
    </w:p>
    <w:p w14:paraId="27866A37">
      <w:pPr>
        <w:pStyle w:val="300"/>
      </w:pPr>
      <w:r>
        <w:rPr>
          <w:rFonts w:hint="eastAsia"/>
        </w:rPr>
        <w:t xml:space="preserve">    test_loss /= num_batches</w:t>
      </w:r>
    </w:p>
    <w:p w14:paraId="6AA58031">
      <w:pPr>
        <w:pStyle w:val="300"/>
      </w:pPr>
      <w:r>
        <w:rPr>
          <w:rFonts w:hint="eastAsia"/>
        </w:rPr>
        <w:t xml:space="preserve">    correct /= total</w:t>
      </w:r>
    </w:p>
    <w:p w14:paraId="6A33CB30">
      <w:pPr>
        <w:pStyle w:val="300"/>
      </w:pPr>
      <w:r>
        <w:rPr>
          <w:rFonts w:hint="eastAsia"/>
        </w:rPr>
        <w:t xml:space="preserve">    print(f"Test: \n Accuracy: {(100*correct):&gt;0.1f}%, Avg loss: {test_loss:&gt;8f} \n")</w:t>
      </w:r>
    </w:p>
    <w:p w14:paraId="6006E626">
      <w:pPr>
        <w:pStyle w:val="300"/>
      </w:pPr>
    </w:p>
    <w:p w14:paraId="03B8275C">
      <w:pPr>
        <w:pStyle w:val="300"/>
      </w:pPr>
      <w:r>
        <w:rPr>
          <w:rFonts w:hint="eastAsia"/>
        </w:rPr>
        <w:t>epochs = 3</w:t>
      </w:r>
    </w:p>
    <w:p w14:paraId="4ACAA8F2">
      <w:pPr>
        <w:pStyle w:val="300"/>
      </w:pPr>
      <w:r>
        <w:rPr>
          <w:rFonts w:hint="eastAsia"/>
        </w:rPr>
        <w:t>for t in range(epochs):</w:t>
      </w:r>
    </w:p>
    <w:p w14:paraId="5BC0326A">
      <w:pPr>
        <w:pStyle w:val="300"/>
      </w:pPr>
      <w:r>
        <w:rPr>
          <w:rFonts w:hint="eastAsia"/>
        </w:rPr>
        <w:t xml:space="preserve">    print(f"Epoch {t+1}\n-------------------------------")</w:t>
      </w:r>
    </w:p>
    <w:p w14:paraId="775AF8ED">
      <w:pPr>
        <w:pStyle w:val="300"/>
      </w:pPr>
      <w:r>
        <w:rPr>
          <w:rFonts w:hint="eastAsia"/>
        </w:rPr>
        <w:t xml:space="preserve">    train_loop(network, dataset_train, net_loss, net_opt)</w:t>
      </w:r>
    </w:p>
    <w:p w14:paraId="780C95EE">
      <w:pPr>
        <w:pStyle w:val="300"/>
      </w:pPr>
      <w:r>
        <w:rPr>
          <w:rFonts w:hint="eastAsia"/>
        </w:rPr>
        <w:t xml:space="preserve">    ms.save_checkpoint(network, "./save_direct.ckpt")</w:t>
      </w:r>
    </w:p>
    <w:p w14:paraId="15E0B2CA">
      <w:pPr>
        <w:pStyle w:val="300"/>
      </w:pPr>
      <w:r>
        <w:rPr>
          <w:rFonts w:hint="eastAsia"/>
        </w:rPr>
        <w:t xml:space="preserve">    test_loop(network, dataset_eval, net_loss)</w:t>
      </w:r>
    </w:p>
    <w:p w14:paraId="20EA6270">
      <w:pPr>
        <w:pStyle w:val="300"/>
      </w:pPr>
      <w:r>
        <w:rPr>
          <w:rFonts w:hint="eastAsia"/>
        </w:rPr>
        <w:t>print("Done!")</w:t>
      </w:r>
    </w:p>
    <w:p w14:paraId="69C86CB6">
      <w:pPr>
        <w:pStyle w:val="262"/>
      </w:pPr>
      <w:r>
        <w:rPr>
          <w:rFonts w:hint="eastAsia"/>
        </w:rPr>
        <w:t>预测可视化</w:t>
      </w:r>
    </w:p>
    <w:p w14:paraId="00F39F8C">
      <w:pPr>
        <w:pStyle w:val="300"/>
      </w:pPr>
      <w:r>
        <w:rPr>
          <w:rFonts w:hint="eastAsia"/>
        </w:rPr>
        <w:t># 将模型参数存入parameter的字典中，采用load_checkpoint接口加载模型参数</w:t>
      </w:r>
    </w:p>
    <w:p w14:paraId="1D3C6619">
      <w:pPr>
        <w:pStyle w:val="300"/>
      </w:pPr>
      <w:r>
        <w:rPr>
          <w:rFonts w:hint="eastAsia"/>
        </w:rPr>
        <w:t>param_dict = ms.load_checkpoint("./save_direct.ckpt")</w:t>
      </w:r>
    </w:p>
    <w:p w14:paraId="31259551">
      <w:pPr>
        <w:pStyle w:val="300"/>
        <w:rPr>
          <w:lang w:eastAsia="zh-CN"/>
        </w:rPr>
      </w:pPr>
      <w:r>
        <w:rPr>
          <w:rFonts w:hint="eastAsia"/>
          <w:lang w:eastAsia="zh-CN"/>
        </w:rPr>
        <w:t># 重新定义一个LeNet5神经网络</w:t>
      </w:r>
    </w:p>
    <w:p w14:paraId="09DE074E">
      <w:pPr>
        <w:pStyle w:val="300"/>
      </w:pPr>
      <w:r>
        <w:rPr>
          <w:rFonts w:hint="eastAsia"/>
        </w:rPr>
        <w:t>net = network</w:t>
      </w:r>
    </w:p>
    <w:p w14:paraId="25CAE004">
      <w:pPr>
        <w:pStyle w:val="300"/>
      </w:pPr>
      <w:r>
        <w:rPr>
          <w:rFonts w:hint="eastAsia"/>
        </w:rPr>
        <w:t># 将参数加载到网络中</w:t>
      </w:r>
    </w:p>
    <w:p w14:paraId="7300BCC6">
      <w:pPr>
        <w:pStyle w:val="300"/>
      </w:pPr>
      <w:r>
        <w:rPr>
          <w:rFonts w:hint="eastAsia"/>
        </w:rPr>
        <w:t>ms.load_param_into_net(net, param_dict)</w:t>
      </w:r>
    </w:p>
    <w:p w14:paraId="7E56ECC7">
      <w:pPr>
        <w:pStyle w:val="300"/>
      </w:pPr>
      <w:r>
        <w:rPr>
          <w:rFonts w:hint="eastAsia"/>
        </w:rPr>
        <w:t>model = Model(net)</w:t>
      </w:r>
    </w:p>
    <w:p w14:paraId="67C685A7">
      <w:pPr>
        <w:pStyle w:val="300"/>
      </w:pPr>
      <w:r>
        <w:rPr>
          <w:rFonts w:hint="eastAsia"/>
        </w:rPr>
        <w:t>data_test = dataset_eval.create_dict_iterator()</w:t>
      </w:r>
    </w:p>
    <w:p w14:paraId="46023F25">
      <w:pPr>
        <w:pStyle w:val="300"/>
      </w:pPr>
      <w:r>
        <w:rPr>
          <w:rFonts w:hint="eastAsia"/>
        </w:rPr>
        <w:t>data = next(data_test)</w:t>
      </w:r>
    </w:p>
    <w:p w14:paraId="5F3D425C">
      <w:pPr>
        <w:pStyle w:val="300"/>
      </w:pPr>
      <w:r>
        <w:rPr>
          <w:rFonts w:hint="eastAsia"/>
        </w:rPr>
        <w:t>images = data["image"].asnumpy()</w:t>
      </w:r>
    </w:p>
    <w:p w14:paraId="4C27AE0B">
      <w:pPr>
        <w:pStyle w:val="300"/>
      </w:pPr>
      <w:r>
        <w:rPr>
          <w:rFonts w:hint="eastAsia"/>
        </w:rPr>
        <w:t>labels = data["label"].asnumpy()</w:t>
      </w:r>
    </w:p>
    <w:p w14:paraId="294CC80B">
      <w:pPr>
        <w:pStyle w:val="300"/>
      </w:pPr>
    </w:p>
    <w:p w14:paraId="01A324FE">
      <w:pPr>
        <w:pStyle w:val="300"/>
      </w:pPr>
      <w:r>
        <w:rPr>
          <w:rFonts w:hint="eastAsia"/>
        </w:rPr>
        <w:t># 使用函数model.predict预测image对应分类</w:t>
      </w:r>
    </w:p>
    <w:p w14:paraId="6ACED353">
      <w:pPr>
        <w:pStyle w:val="300"/>
      </w:pPr>
      <w:r>
        <w:rPr>
          <w:rFonts w:hint="eastAsia"/>
        </w:rPr>
        <w:t>output = model.predict(ms.Tensor(data['image']))</w:t>
      </w:r>
    </w:p>
    <w:p w14:paraId="1B8E1A0E">
      <w:pPr>
        <w:pStyle w:val="300"/>
      </w:pPr>
      <w:r>
        <w:rPr>
          <w:rFonts w:hint="eastAsia"/>
        </w:rPr>
        <w:t>pred = np.argmax(output.asnumpy(), axis=1)</w:t>
      </w:r>
    </w:p>
    <w:p w14:paraId="358A56B1">
      <w:pPr>
        <w:pStyle w:val="300"/>
      </w:pPr>
    </w:p>
    <w:p w14:paraId="172C8258">
      <w:pPr>
        <w:pStyle w:val="300"/>
      </w:pPr>
      <w:r>
        <w:rPr>
          <w:rFonts w:hint="eastAsia"/>
        </w:rPr>
        <w:t>plt.figure()</w:t>
      </w:r>
    </w:p>
    <w:p w14:paraId="21912CBB">
      <w:pPr>
        <w:pStyle w:val="300"/>
      </w:pPr>
      <w:r>
        <w:rPr>
          <w:rFonts w:hint="eastAsia"/>
        </w:rPr>
        <w:t>for i in range(1, 9):</w:t>
      </w:r>
    </w:p>
    <w:p w14:paraId="596DD5B4">
      <w:pPr>
        <w:pStyle w:val="300"/>
      </w:pPr>
      <w:r>
        <w:rPr>
          <w:rFonts w:hint="eastAsia"/>
        </w:rPr>
        <w:t xml:space="preserve">    plt.subplot(2, 4, i)</w:t>
      </w:r>
    </w:p>
    <w:p w14:paraId="65AC3713">
      <w:pPr>
        <w:pStyle w:val="300"/>
      </w:pPr>
      <w:r>
        <w:rPr>
          <w:rFonts w:hint="eastAsia"/>
        </w:rPr>
        <w:t xml:space="preserve">    plt.imshow(images[i-1].squeeze(), cmap="gray")</w:t>
      </w:r>
    </w:p>
    <w:p w14:paraId="1AC9C832">
      <w:pPr>
        <w:pStyle w:val="300"/>
      </w:pPr>
      <w:r>
        <w:rPr>
          <w:rFonts w:hint="eastAsia"/>
        </w:rPr>
        <w:t xml:space="preserve">    plt.title(pred[i-1])</w:t>
      </w:r>
    </w:p>
    <w:p w14:paraId="78A2EA70">
      <w:pPr>
        <w:pStyle w:val="300"/>
      </w:pPr>
      <w:r>
        <w:rPr>
          <w:rFonts w:hint="eastAsia"/>
        </w:rPr>
        <w:t>plt.show()</w:t>
      </w:r>
    </w:p>
    <w:p w14:paraId="1D08C13A">
      <w:pPr>
        <w:pStyle w:val="256"/>
        <w:ind w:left="1021"/>
      </w:pPr>
      <w:r>
        <w:t>输出</w:t>
      </w:r>
      <w:r>
        <w:rPr>
          <w:rFonts w:hint="eastAsia"/>
        </w:rPr>
        <w:t>：</w:t>
      </w:r>
    </w:p>
    <w:p w14:paraId="587D436A">
      <w:pPr>
        <w:pStyle w:val="256"/>
        <w:ind w:firstLine="420" w:firstLineChars="200"/>
      </w:pPr>
      <w:r>
        <w:drawing>
          <wp:inline distT="0" distB="0" distL="0" distR="0">
            <wp:extent cx="5394960" cy="3660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593" cy="36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8CEA">
      <w:pPr>
        <w:pStyle w:val="4"/>
      </w:pPr>
      <w:bookmarkStart w:id="17" w:name="_Toc157591390"/>
      <w:r>
        <w:rPr>
          <w:rFonts w:hint="eastAsia"/>
        </w:rPr>
        <w:t>实验总结</w:t>
      </w:r>
      <w:bookmarkEnd w:id="17"/>
    </w:p>
    <w:p w14:paraId="5927BB15">
      <w:pPr>
        <w:pStyle w:val="256"/>
      </w:pPr>
      <w:r>
        <w:rPr>
          <w:rFonts w:hint="eastAsia"/>
        </w:rPr>
        <w:t>本章节主要通过华为深度学习框架</w:t>
      </w:r>
      <w:r>
        <w:t>M</w:t>
      </w:r>
      <w:r>
        <w:rPr>
          <w:rFonts w:hint="eastAsia"/>
        </w:rPr>
        <w:t>ind</w:t>
      </w:r>
      <w:r>
        <w:t>S</w:t>
      </w:r>
      <w:r>
        <w:rPr>
          <w:rFonts w:hint="eastAsia"/>
        </w:rPr>
        <w:t>pore搭建LeNet</w:t>
      </w:r>
      <w:r>
        <w:t>-5</w:t>
      </w:r>
      <w:r>
        <w:rPr>
          <w:rFonts w:hint="eastAsia"/>
        </w:rPr>
        <w:t>网络模型完成手写数字识别的全流程。</w:t>
      </w:r>
    </w:p>
    <w:p w14:paraId="2B95F16C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/>
          <w:sz w:val="21"/>
        </w:rPr>
      </w:pPr>
      <w:r>
        <w:br w:type="page"/>
      </w:r>
    </w:p>
    <w:sectPr>
      <w:headerReference r:id="rId7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uawei Sans">
    <w:altName w:val="Corbel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Aria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11AEA5">
    <w:pPr>
      <w:pStyle w:val="5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1ECBCB">
    <w:pPr>
      <w:pStyle w:val="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E7439D">
    <w:pPr>
      <w:pStyle w:val="59"/>
      <w:rPr>
        <w:rFonts w:ascii="Huawei Sans" w:hAnsi="Huawei Sans" w:eastAsia="方正兰亭黑简体"/>
      </w:rPr>
    </w:pPr>
  </w:p>
  <w:p w14:paraId="6619D47F">
    <w:pPr>
      <w:pStyle w:val="59"/>
      <w:rPr>
        <w:rFonts w:ascii="Huawei Sans" w:hAnsi="Huawei Sans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 w14:paraId="2FAC5D03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 w14:paraId="07F9ECB9">
          <w:pPr>
            <w:pStyle w:val="225"/>
            <w:jc w:val="left"/>
            <w:rPr>
              <w:rFonts w:ascii="Huawei Sans" w:hAnsi="Huawei Sans"/>
            </w:rPr>
          </w:pPr>
          <w:r>
            <w:rPr>
              <w:rFonts w:ascii="Huawei Sans" w:hAnsi="Huawei Sans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 w14:paraId="541AEA52">
          <w:pPr>
            <w:pStyle w:val="184"/>
            <w:ind w:left="0"/>
            <w:jc w:val="center"/>
            <w:rPr>
              <w:rFonts w:ascii="Huawei Sans" w:hAnsi="Huawei Sans"/>
            </w:rPr>
          </w:pPr>
          <w:r>
            <w:rPr>
              <w:rFonts w:hint="eastAsia" w:ascii="Huawei Sans" w:hAnsi="Huawei Sans"/>
            </w:rPr>
            <w:t>基于MindSpore开发实践</w:t>
          </w:r>
        </w:p>
      </w:tc>
      <w:tc>
        <w:tcPr>
          <w:tcW w:w="1134" w:type="dxa"/>
          <w:vAlign w:val="bottom"/>
        </w:tcPr>
        <w:p w14:paraId="279C3BBC">
          <w:pPr>
            <w:pStyle w:val="184"/>
            <w:ind w:left="0"/>
            <w:jc w:val="right"/>
            <w:rPr>
              <w:rFonts w:ascii="Huawei Sans" w:hAnsi="Huawei Sans"/>
            </w:rPr>
          </w:pPr>
          <w:r>
            <w:rPr>
              <w:rFonts w:ascii="Huawei Sans" w:hAnsi="Huawei Sans"/>
            </w:rPr>
            <w:t>第</w:t>
          </w:r>
          <w:r>
            <w:rPr>
              <w:rFonts w:ascii="Huawei Sans" w:hAnsi="Huawei Sans"/>
            </w:rPr>
            <w:fldChar w:fldCharType="begin"/>
          </w:r>
          <w:r>
            <w:rPr>
              <w:rFonts w:ascii="Huawei Sans" w:hAnsi="Huawei Sans"/>
            </w:rPr>
            <w:instrText xml:space="preserve"> PAGE </w:instrText>
          </w:r>
          <w:r>
            <w:rPr>
              <w:rFonts w:ascii="Huawei Sans" w:hAnsi="Huawei Sans"/>
            </w:rPr>
            <w:fldChar w:fldCharType="separate"/>
          </w:r>
          <w:r>
            <w:rPr>
              <w:rFonts w:ascii="Huawei Sans" w:hAnsi="Huawei Sans"/>
            </w:rPr>
            <w:t>2</w:t>
          </w:r>
          <w:r>
            <w:rPr>
              <w:rFonts w:ascii="Huawei Sans" w:hAnsi="Huawei Sans"/>
            </w:rPr>
            <w:fldChar w:fldCharType="end"/>
          </w:r>
          <w:r>
            <w:rPr>
              <w:rFonts w:ascii="Huawei Sans" w:hAnsi="Huawei Sans"/>
            </w:rPr>
            <w:t>页</w:t>
          </w:r>
        </w:p>
      </w:tc>
    </w:tr>
  </w:tbl>
  <w:p w14:paraId="48418068">
    <w:pPr>
      <w:tabs>
        <w:tab w:val="left" w:pos="3369"/>
      </w:tabs>
      <w:ind w:left="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2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5"/>
      <w:suff w:val="space"/>
      <w:lvlText w:val="图%1-%8"/>
      <w:lvlJc w:val="left"/>
      <w:pPr>
        <w:ind w:left="1701" w:firstLine="0"/>
      </w:pPr>
      <w:rPr>
        <w:rFonts w:hint="default" w:ascii="Huawei Sans" w:hAnsi="Huawei Sans" w:eastAsia="方正兰亭黑简体" w:cs="Book Antiqua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Restart w:val="1"/>
      <w:pStyle w:val="284"/>
      <w:suff w:val="space"/>
      <w:lvlText w:val="表%1-%9"/>
      <w:lvlJc w:val="left"/>
      <w:pPr>
        <w:ind w:left="1701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sz w:val="21"/>
        <w:szCs w:val="21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1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708C7AD2"/>
    <w:multiLevelType w:val="multilevel"/>
    <w:tmpl w:val="708C7AD2"/>
    <w:lvl w:ilvl="0" w:tentative="0">
      <w:start w:val="1"/>
      <w:numFmt w:val="decimal"/>
      <w:pStyle w:val="250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hideSpellingError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18E"/>
    <w:rsid w:val="0000120B"/>
    <w:rsid w:val="00001904"/>
    <w:rsid w:val="00002614"/>
    <w:rsid w:val="000034CD"/>
    <w:rsid w:val="00005F9A"/>
    <w:rsid w:val="00007325"/>
    <w:rsid w:val="0001069D"/>
    <w:rsid w:val="00010C0A"/>
    <w:rsid w:val="00011629"/>
    <w:rsid w:val="00011630"/>
    <w:rsid w:val="00011962"/>
    <w:rsid w:val="00011B50"/>
    <w:rsid w:val="00013155"/>
    <w:rsid w:val="00013795"/>
    <w:rsid w:val="00013AD0"/>
    <w:rsid w:val="00014276"/>
    <w:rsid w:val="000145D8"/>
    <w:rsid w:val="00014C0D"/>
    <w:rsid w:val="00016746"/>
    <w:rsid w:val="000171EC"/>
    <w:rsid w:val="00017C40"/>
    <w:rsid w:val="00020BDB"/>
    <w:rsid w:val="000210D2"/>
    <w:rsid w:val="00021CE2"/>
    <w:rsid w:val="0002214D"/>
    <w:rsid w:val="0002276F"/>
    <w:rsid w:val="000245F0"/>
    <w:rsid w:val="00024682"/>
    <w:rsid w:val="00024836"/>
    <w:rsid w:val="0002558E"/>
    <w:rsid w:val="00026437"/>
    <w:rsid w:val="00027A6E"/>
    <w:rsid w:val="00027F46"/>
    <w:rsid w:val="00030293"/>
    <w:rsid w:val="00030BB4"/>
    <w:rsid w:val="000321CB"/>
    <w:rsid w:val="00032DF4"/>
    <w:rsid w:val="00032E44"/>
    <w:rsid w:val="00033243"/>
    <w:rsid w:val="00033454"/>
    <w:rsid w:val="00033854"/>
    <w:rsid w:val="00033B54"/>
    <w:rsid w:val="00033ED6"/>
    <w:rsid w:val="00033F84"/>
    <w:rsid w:val="00035568"/>
    <w:rsid w:val="00035F00"/>
    <w:rsid w:val="000375E9"/>
    <w:rsid w:val="000400F1"/>
    <w:rsid w:val="00041545"/>
    <w:rsid w:val="00041907"/>
    <w:rsid w:val="0004397F"/>
    <w:rsid w:val="00043B1A"/>
    <w:rsid w:val="0004762C"/>
    <w:rsid w:val="000502C1"/>
    <w:rsid w:val="00050311"/>
    <w:rsid w:val="000504DB"/>
    <w:rsid w:val="00050906"/>
    <w:rsid w:val="00050B9A"/>
    <w:rsid w:val="0005157D"/>
    <w:rsid w:val="000518FD"/>
    <w:rsid w:val="00051A7C"/>
    <w:rsid w:val="00051CA2"/>
    <w:rsid w:val="00052608"/>
    <w:rsid w:val="000535E5"/>
    <w:rsid w:val="00054DE4"/>
    <w:rsid w:val="00056FD7"/>
    <w:rsid w:val="00061BEC"/>
    <w:rsid w:val="00061D7F"/>
    <w:rsid w:val="0006240B"/>
    <w:rsid w:val="00062A99"/>
    <w:rsid w:val="00064DE7"/>
    <w:rsid w:val="00064F80"/>
    <w:rsid w:val="000660E5"/>
    <w:rsid w:val="0006678D"/>
    <w:rsid w:val="0006684D"/>
    <w:rsid w:val="00066A44"/>
    <w:rsid w:val="00066F4D"/>
    <w:rsid w:val="0006739E"/>
    <w:rsid w:val="00070957"/>
    <w:rsid w:val="00071923"/>
    <w:rsid w:val="00072087"/>
    <w:rsid w:val="0007236C"/>
    <w:rsid w:val="00072AAD"/>
    <w:rsid w:val="0007363B"/>
    <w:rsid w:val="00074B6E"/>
    <w:rsid w:val="0007553D"/>
    <w:rsid w:val="00076440"/>
    <w:rsid w:val="00076475"/>
    <w:rsid w:val="00076AFE"/>
    <w:rsid w:val="000777E5"/>
    <w:rsid w:val="0008037B"/>
    <w:rsid w:val="0008048D"/>
    <w:rsid w:val="00080838"/>
    <w:rsid w:val="00080C0A"/>
    <w:rsid w:val="00080D2F"/>
    <w:rsid w:val="00082C9D"/>
    <w:rsid w:val="00082F3F"/>
    <w:rsid w:val="000834DE"/>
    <w:rsid w:val="00083704"/>
    <w:rsid w:val="00083A51"/>
    <w:rsid w:val="00084BE0"/>
    <w:rsid w:val="0008503A"/>
    <w:rsid w:val="000854EA"/>
    <w:rsid w:val="000862CE"/>
    <w:rsid w:val="00087B38"/>
    <w:rsid w:val="00090BA4"/>
    <w:rsid w:val="0009129A"/>
    <w:rsid w:val="00091B19"/>
    <w:rsid w:val="00091C69"/>
    <w:rsid w:val="000934F1"/>
    <w:rsid w:val="000935AF"/>
    <w:rsid w:val="00093E83"/>
    <w:rsid w:val="0009536E"/>
    <w:rsid w:val="0009612C"/>
    <w:rsid w:val="0009621C"/>
    <w:rsid w:val="00096488"/>
    <w:rsid w:val="00096A63"/>
    <w:rsid w:val="00097458"/>
    <w:rsid w:val="0009792A"/>
    <w:rsid w:val="00097A4B"/>
    <w:rsid w:val="00097A9D"/>
    <w:rsid w:val="00097DE7"/>
    <w:rsid w:val="000A0022"/>
    <w:rsid w:val="000A18C7"/>
    <w:rsid w:val="000A1AFA"/>
    <w:rsid w:val="000A2674"/>
    <w:rsid w:val="000A284C"/>
    <w:rsid w:val="000A585E"/>
    <w:rsid w:val="000A5CB3"/>
    <w:rsid w:val="000A5E01"/>
    <w:rsid w:val="000A5EFF"/>
    <w:rsid w:val="000A6E55"/>
    <w:rsid w:val="000A793C"/>
    <w:rsid w:val="000A7FBA"/>
    <w:rsid w:val="000B1E79"/>
    <w:rsid w:val="000B1F79"/>
    <w:rsid w:val="000B245B"/>
    <w:rsid w:val="000B279C"/>
    <w:rsid w:val="000B39BE"/>
    <w:rsid w:val="000B53A1"/>
    <w:rsid w:val="000B5EE1"/>
    <w:rsid w:val="000B6384"/>
    <w:rsid w:val="000B6B0D"/>
    <w:rsid w:val="000B6B7E"/>
    <w:rsid w:val="000B7C6A"/>
    <w:rsid w:val="000B7EFF"/>
    <w:rsid w:val="000C06CE"/>
    <w:rsid w:val="000C0814"/>
    <w:rsid w:val="000C0963"/>
    <w:rsid w:val="000C0A74"/>
    <w:rsid w:val="000C0A9B"/>
    <w:rsid w:val="000C1D9B"/>
    <w:rsid w:val="000C3F98"/>
    <w:rsid w:val="000C4002"/>
    <w:rsid w:val="000C62CD"/>
    <w:rsid w:val="000D0045"/>
    <w:rsid w:val="000D0502"/>
    <w:rsid w:val="000D0838"/>
    <w:rsid w:val="000D0C0E"/>
    <w:rsid w:val="000D14E5"/>
    <w:rsid w:val="000D2513"/>
    <w:rsid w:val="000D41DD"/>
    <w:rsid w:val="000D4210"/>
    <w:rsid w:val="000D57E7"/>
    <w:rsid w:val="000D601E"/>
    <w:rsid w:val="000D79DE"/>
    <w:rsid w:val="000E046A"/>
    <w:rsid w:val="000E12FE"/>
    <w:rsid w:val="000E16AA"/>
    <w:rsid w:val="000E2226"/>
    <w:rsid w:val="000E3396"/>
    <w:rsid w:val="000E3FA8"/>
    <w:rsid w:val="000E48ED"/>
    <w:rsid w:val="000E5876"/>
    <w:rsid w:val="000E5B3B"/>
    <w:rsid w:val="000F21A1"/>
    <w:rsid w:val="000F41F5"/>
    <w:rsid w:val="000F443B"/>
    <w:rsid w:val="000F4683"/>
    <w:rsid w:val="000F536E"/>
    <w:rsid w:val="000F5E5B"/>
    <w:rsid w:val="000F5FAC"/>
    <w:rsid w:val="000F6AA5"/>
    <w:rsid w:val="000F73A2"/>
    <w:rsid w:val="001007FB"/>
    <w:rsid w:val="001017DC"/>
    <w:rsid w:val="0010187A"/>
    <w:rsid w:val="00101AE3"/>
    <w:rsid w:val="00101D1E"/>
    <w:rsid w:val="001020BB"/>
    <w:rsid w:val="0010214D"/>
    <w:rsid w:val="0010341A"/>
    <w:rsid w:val="00103C75"/>
    <w:rsid w:val="0010410B"/>
    <w:rsid w:val="00104ADC"/>
    <w:rsid w:val="0010574E"/>
    <w:rsid w:val="00106460"/>
    <w:rsid w:val="00106A4A"/>
    <w:rsid w:val="00107072"/>
    <w:rsid w:val="00107DA6"/>
    <w:rsid w:val="00110F4C"/>
    <w:rsid w:val="001113EC"/>
    <w:rsid w:val="00111574"/>
    <w:rsid w:val="0011199D"/>
    <w:rsid w:val="001139B7"/>
    <w:rsid w:val="001139F6"/>
    <w:rsid w:val="00113C9E"/>
    <w:rsid w:val="00114A3D"/>
    <w:rsid w:val="00114D8E"/>
    <w:rsid w:val="0011636E"/>
    <w:rsid w:val="00116DBF"/>
    <w:rsid w:val="001178C7"/>
    <w:rsid w:val="00117C30"/>
    <w:rsid w:val="00117F74"/>
    <w:rsid w:val="00120C0B"/>
    <w:rsid w:val="0012112D"/>
    <w:rsid w:val="001212CC"/>
    <w:rsid w:val="00121FDB"/>
    <w:rsid w:val="001227D5"/>
    <w:rsid w:val="00122A8A"/>
    <w:rsid w:val="001250C1"/>
    <w:rsid w:val="00125657"/>
    <w:rsid w:val="001301CE"/>
    <w:rsid w:val="0013034C"/>
    <w:rsid w:val="00131CAC"/>
    <w:rsid w:val="001330DD"/>
    <w:rsid w:val="001333FC"/>
    <w:rsid w:val="001338D5"/>
    <w:rsid w:val="00134805"/>
    <w:rsid w:val="00135B97"/>
    <w:rsid w:val="00135C53"/>
    <w:rsid w:val="00136347"/>
    <w:rsid w:val="00137DE1"/>
    <w:rsid w:val="00140925"/>
    <w:rsid w:val="0014106D"/>
    <w:rsid w:val="00141351"/>
    <w:rsid w:val="0014145E"/>
    <w:rsid w:val="0014154F"/>
    <w:rsid w:val="001421E2"/>
    <w:rsid w:val="00142926"/>
    <w:rsid w:val="00142F34"/>
    <w:rsid w:val="0014332B"/>
    <w:rsid w:val="0014385B"/>
    <w:rsid w:val="0014435F"/>
    <w:rsid w:val="0014498F"/>
    <w:rsid w:val="001453BD"/>
    <w:rsid w:val="001454CD"/>
    <w:rsid w:val="001454D1"/>
    <w:rsid w:val="00145A38"/>
    <w:rsid w:val="00146259"/>
    <w:rsid w:val="00147742"/>
    <w:rsid w:val="00150967"/>
    <w:rsid w:val="00151569"/>
    <w:rsid w:val="00151838"/>
    <w:rsid w:val="00152903"/>
    <w:rsid w:val="00154ACF"/>
    <w:rsid w:val="00156F51"/>
    <w:rsid w:val="00160729"/>
    <w:rsid w:val="001612A9"/>
    <w:rsid w:val="00161BC3"/>
    <w:rsid w:val="001633FF"/>
    <w:rsid w:val="00163B6C"/>
    <w:rsid w:val="00163D02"/>
    <w:rsid w:val="001666C5"/>
    <w:rsid w:val="00170D57"/>
    <w:rsid w:val="00170E72"/>
    <w:rsid w:val="00170EF4"/>
    <w:rsid w:val="00170F9E"/>
    <w:rsid w:val="00171216"/>
    <w:rsid w:val="00172027"/>
    <w:rsid w:val="00172E55"/>
    <w:rsid w:val="0017327A"/>
    <w:rsid w:val="001734F8"/>
    <w:rsid w:val="0017451A"/>
    <w:rsid w:val="00176B45"/>
    <w:rsid w:val="00176E17"/>
    <w:rsid w:val="0017794D"/>
    <w:rsid w:val="00180259"/>
    <w:rsid w:val="0018080D"/>
    <w:rsid w:val="00180E3E"/>
    <w:rsid w:val="00181143"/>
    <w:rsid w:val="00182851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3A1A"/>
    <w:rsid w:val="001951F2"/>
    <w:rsid w:val="00195A68"/>
    <w:rsid w:val="001964B5"/>
    <w:rsid w:val="00196C9F"/>
    <w:rsid w:val="00197385"/>
    <w:rsid w:val="001A0585"/>
    <w:rsid w:val="001A0901"/>
    <w:rsid w:val="001A0A0E"/>
    <w:rsid w:val="001A14C4"/>
    <w:rsid w:val="001A1F56"/>
    <w:rsid w:val="001A24AF"/>
    <w:rsid w:val="001A36AA"/>
    <w:rsid w:val="001A3936"/>
    <w:rsid w:val="001A42A4"/>
    <w:rsid w:val="001A55FA"/>
    <w:rsid w:val="001A7817"/>
    <w:rsid w:val="001A7B88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574"/>
    <w:rsid w:val="001B5D02"/>
    <w:rsid w:val="001B6FAC"/>
    <w:rsid w:val="001B70B6"/>
    <w:rsid w:val="001C0180"/>
    <w:rsid w:val="001C0851"/>
    <w:rsid w:val="001C0E12"/>
    <w:rsid w:val="001C0F7A"/>
    <w:rsid w:val="001C1CE1"/>
    <w:rsid w:val="001C3D41"/>
    <w:rsid w:val="001C3F12"/>
    <w:rsid w:val="001C4487"/>
    <w:rsid w:val="001C687B"/>
    <w:rsid w:val="001D001D"/>
    <w:rsid w:val="001D0149"/>
    <w:rsid w:val="001D0278"/>
    <w:rsid w:val="001D18DC"/>
    <w:rsid w:val="001D250B"/>
    <w:rsid w:val="001D669F"/>
    <w:rsid w:val="001D6842"/>
    <w:rsid w:val="001D7247"/>
    <w:rsid w:val="001D7530"/>
    <w:rsid w:val="001D7A2A"/>
    <w:rsid w:val="001D7ACF"/>
    <w:rsid w:val="001D7DDA"/>
    <w:rsid w:val="001E0E94"/>
    <w:rsid w:val="001E208B"/>
    <w:rsid w:val="001E30B9"/>
    <w:rsid w:val="001E382D"/>
    <w:rsid w:val="001E3DCF"/>
    <w:rsid w:val="001E4592"/>
    <w:rsid w:val="001E5B72"/>
    <w:rsid w:val="001E5FFF"/>
    <w:rsid w:val="001E6211"/>
    <w:rsid w:val="001E6ABB"/>
    <w:rsid w:val="001E71BD"/>
    <w:rsid w:val="001F0100"/>
    <w:rsid w:val="001F1D00"/>
    <w:rsid w:val="001F1EB5"/>
    <w:rsid w:val="001F2631"/>
    <w:rsid w:val="001F3661"/>
    <w:rsid w:val="001F54BE"/>
    <w:rsid w:val="001F600F"/>
    <w:rsid w:val="00200429"/>
    <w:rsid w:val="002004D8"/>
    <w:rsid w:val="00200836"/>
    <w:rsid w:val="0020153C"/>
    <w:rsid w:val="00203870"/>
    <w:rsid w:val="00203E5B"/>
    <w:rsid w:val="00204051"/>
    <w:rsid w:val="002044DD"/>
    <w:rsid w:val="00205FB0"/>
    <w:rsid w:val="00207017"/>
    <w:rsid w:val="00207F93"/>
    <w:rsid w:val="00210300"/>
    <w:rsid w:val="00210AA0"/>
    <w:rsid w:val="00210E5F"/>
    <w:rsid w:val="00210F52"/>
    <w:rsid w:val="002116A0"/>
    <w:rsid w:val="0021235C"/>
    <w:rsid w:val="002134C0"/>
    <w:rsid w:val="0021362D"/>
    <w:rsid w:val="00213E96"/>
    <w:rsid w:val="002148FC"/>
    <w:rsid w:val="00214D75"/>
    <w:rsid w:val="00215E58"/>
    <w:rsid w:val="00215F94"/>
    <w:rsid w:val="0021660D"/>
    <w:rsid w:val="00216D88"/>
    <w:rsid w:val="00217D84"/>
    <w:rsid w:val="00220C70"/>
    <w:rsid w:val="00220D06"/>
    <w:rsid w:val="002213B8"/>
    <w:rsid w:val="00221C22"/>
    <w:rsid w:val="00222581"/>
    <w:rsid w:val="002226E2"/>
    <w:rsid w:val="002245F2"/>
    <w:rsid w:val="00224702"/>
    <w:rsid w:val="002247BC"/>
    <w:rsid w:val="00225DA0"/>
    <w:rsid w:val="00227426"/>
    <w:rsid w:val="002310D1"/>
    <w:rsid w:val="002315E3"/>
    <w:rsid w:val="0023220D"/>
    <w:rsid w:val="00232D1D"/>
    <w:rsid w:val="002339EB"/>
    <w:rsid w:val="00234CC4"/>
    <w:rsid w:val="002352DE"/>
    <w:rsid w:val="002354F4"/>
    <w:rsid w:val="00236A73"/>
    <w:rsid w:val="00236FEB"/>
    <w:rsid w:val="002375BA"/>
    <w:rsid w:val="002376A5"/>
    <w:rsid w:val="002408C5"/>
    <w:rsid w:val="00240937"/>
    <w:rsid w:val="00242039"/>
    <w:rsid w:val="00242D9E"/>
    <w:rsid w:val="00244EA6"/>
    <w:rsid w:val="002457D8"/>
    <w:rsid w:val="002461C9"/>
    <w:rsid w:val="00246798"/>
    <w:rsid w:val="002467EE"/>
    <w:rsid w:val="00246E3D"/>
    <w:rsid w:val="002508E5"/>
    <w:rsid w:val="00250EC8"/>
    <w:rsid w:val="002512A2"/>
    <w:rsid w:val="00251FCE"/>
    <w:rsid w:val="00252EC5"/>
    <w:rsid w:val="00253234"/>
    <w:rsid w:val="00253707"/>
    <w:rsid w:val="00253B14"/>
    <w:rsid w:val="00253B8B"/>
    <w:rsid w:val="002541B3"/>
    <w:rsid w:val="00254FAD"/>
    <w:rsid w:val="002557D2"/>
    <w:rsid w:val="00255887"/>
    <w:rsid w:val="00257718"/>
    <w:rsid w:val="002605B0"/>
    <w:rsid w:val="00260775"/>
    <w:rsid w:val="00262636"/>
    <w:rsid w:val="00263612"/>
    <w:rsid w:val="00264059"/>
    <w:rsid w:val="002651A8"/>
    <w:rsid w:val="002652D5"/>
    <w:rsid w:val="00266DF4"/>
    <w:rsid w:val="00267F2B"/>
    <w:rsid w:val="002711F9"/>
    <w:rsid w:val="00271653"/>
    <w:rsid w:val="00271AF9"/>
    <w:rsid w:val="00272919"/>
    <w:rsid w:val="00273DF1"/>
    <w:rsid w:val="00274696"/>
    <w:rsid w:val="00274DC5"/>
    <w:rsid w:val="0027689A"/>
    <w:rsid w:val="00276B83"/>
    <w:rsid w:val="00276BD2"/>
    <w:rsid w:val="002819BC"/>
    <w:rsid w:val="0028234F"/>
    <w:rsid w:val="00282C8C"/>
    <w:rsid w:val="00284CBB"/>
    <w:rsid w:val="002863D8"/>
    <w:rsid w:val="002867B5"/>
    <w:rsid w:val="002867C1"/>
    <w:rsid w:val="00286D37"/>
    <w:rsid w:val="00286DFA"/>
    <w:rsid w:val="00287854"/>
    <w:rsid w:val="00287B6B"/>
    <w:rsid w:val="00287E2E"/>
    <w:rsid w:val="0029064D"/>
    <w:rsid w:val="0029076F"/>
    <w:rsid w:val="002907EC"/>
    <w:rsid w:val="00291D09"/>
    <w:rsid w:val="00292365"/>
    <w:rsid w:val="00292408"/>
    <w:rsid w:val="0029255E"/>
    <w:rsid w:val="0029340B"/>
    <w:rsid w:val="002935E0"/>
    <w:rsid w:val="00293DD5"/>
    <w:rsid w:val="002941EB"/>
    <w:rsid w:val="00294C23"/>
    <w:rsid w:val="002950AD"/>
    <w:rsid w:val="00295E0D"/>
    <w:rsid w:val="00296E4D"/>
    <w:rsid w:val="00296F27"/>
    <w:rsid w:val="00297606"/>
    <w:rsid w:val="002978F8"/>
    <w:rsid w:val="00297AEF"/>
    <w:rsid w:val="002A09D3"/>
    <w:rsid w:val="002A14E9"/>
    <w:rsid w:val="002A1B3F"/>
    <w:rsid w:val="002A2995"/>
    <w:rsid w:val="002A2E79"/>
    <w:rsid w:val="002A2F8F"/>
    <w:rsid w:val="002A3147"/>
    <w:rsid w:val="002A33AF"/>
    <w:rsid w:val="002A39A2"/>
    <w:rsid w:val="002A3B1A"/>
    <w:rsid w:val="002A3E94"/>
    <w:rsid w:val="002A4478"/>
    <w:rsid w:val="002A486C"/>
    <w:rsid w:val="002A571E"/>
    <w:rsid w:val="002A584A"/>
    <w:rsid w:val="002A5DEE"/>
    <w:rsid w:val="002A6C04"/>
    <w:rsid w:val="002A6E44"/>
    <w:rsid w:val="002A7E08"/>
    <w:rsid w:val="002A7EB7"/>
    <w:rsid w:val="002B0014"/>
    <w:rsid w:val="002B07A3"/>
    <w:rsid w:val="002B12E7"/>
    <w:rsid w:val="002B22AB"/>
    <w:rsid w:val="002B3A45"/>
    <w:rsid w:val="002B479B"/>
    <w:rsid w:val="002B5115"/>
    <w:rsid w:val="002B5643"/>
    <w:rsid w:val="002B6276"/>
    <w:rsid w:val="002B6686"/>
    <w:rsid w:val="002B6979"/>
    <w:rsid w:val="002B77D7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6BFA"/>
    <w:rsid w:val="002D10F5"/>
    <w:rsid w:val="002D1272"/>
    <w:rsid w:val="002D1728"/>
    <w:rsid w:val="002D221E"/>
    <w:rsid w:val="002D3675"/>
    <w:rsid w:val="002D489E"/>
    <w:rsid w:val="002D5BF8"/>
    <w:rsid w:val="002D66E2"/>
    <w:rsid w:val="002D68AE"/>
    <w:rsid w:val="002D6C54"/>
    <w:rsid w:val="002D728C"/>
    <w:rsid w:val="002D75B3"/>
    <w:rsid w:val="002E00E3"/>
    <w:rsid w:val="002E0191"/>
    <w:rsid w:val="002E292D"/>
    <w:rsid w:val="002E3193"/>
    <w:rsid w:val="002E48D0"/>
    <w:rsid w:val="002E4B3F"/>
    <w:rsid w:val="002E5399"/>
    <w:rsid w:val="002E6F0B"/>
    <w:rsid w:val="002F0011"/>
    <w:rsid w:val="002F014B"/>
    <w:rsid w:val="002F034F"/>
    <w:rsid w:val="002F16D9"/>
    <w:rsid w:val="002F2B3F"/>
    <w:rsid w:val="002F41B8"/>
    <w:rsid w:val="002F4605"/>
    <w:rsid w:val="002F496F"/>
    <w:rsid w:val="002F6142"/>
    <w:rsid w:val="002F64F1"/>
    <w:rsid w:val="002F692D"/>
    <w:rsid w:val="002F6A34"/>
    <w:rsid w:val="002F723A"/>
    <w:rsid w:val="002F7722"/>
    <w:rsid w:val="002F7B08"/>
    <w:rsid w:val="00300685"/>
    <w:rsid w:val="003009D1"/>
    <w:rsid w:val="00302245"/>
    <w:rsid w:val="00303D9D"/>
    <w:rsid w:val="003041A0"/>
    <w:rsid w:val="00305BEB"/>
    <w:rsid w:val="00305FB3"/>
    <w:rsid w:val="00306280"/>
    <w:rsid w:val="00307DBA"/>
    <w:rsid w:val="00311171"/>
    <w:rsid w:val="00311607"/>
    <w:rsid w:val="00311FE3"/>
    <w:rsid w:val="00312DF1"/>
    <w:rsid w:val="003141CC"/>
    <w:rsid w:val="003142C9"/>
    <w:rsid w:val="00314574"/>
    <w:rsid w:val="00315175"/>
    <w:rsid w:val="003162AE"/>
    <w:rsid w:val="0031692E"/>
    <w:rsid w:val="00316C8E"/>
    <w:rsid w:val="00320117"/>
    <w:rsid w:val="00321154"/>
    <w:rsid w:val="00322063"/>
    <w:rsid w:val="00322191"/>
    <w:rsid w:val="003237C9"/>
    <w:rsid w:val="00323FCB"/>
    <w:rsid w:val="003241AF"/>
    <w:rsid w:val="00325029"/>
    <w:rsid w:val="003267BB"/>
    <w:rsid w:val="00327963"/>
    <w:rsid w:val="00327A89"/>
    <w:rsid w:val="00331B42"/>
    <w:rsid w:val="00331C5C"/>
    <w:rsid w:val="003344D9"/>
    <w:rsid w:val="003372EA"/>
    <w:rsid w:val="003377FB"/>
    <w:rsid w:val="00337A16"/>
    <w:rsid w:val="00337B1D"/>
    <w:rsid w:val="00340C4B"/>
    <w:rsid w:val="00342110"/>
    <w:rsid w:val="003425AE"/>
    <w:rsid w:val="003449B6"/>
    <w:rsid w:val="00345758"/>
    <w:rsid w:val="003459DF"/>
    <w:rsid w:val="00345CA8"/>
    <w:rsid w:val="003460BF"/>
    <w:rsid w:val="003461B0"/>
    <w:rsid w:val="0034741F"/>
    <w:rsid w:val="00350893"/>
    <w:rsid w:val="00350A7D"/>
    <w:rsid w:val="00352F23"/>
    <w:rsid w:val="003535C7"/>
    <w:rsid w:val="003539B9"/>
    <w:rsid w:val="00354F26"/>
    <w:rsid w:val="003554BB"/>
    <w:rsid w:val="00355556"/>
    <w:rsid w:val="003579F6"/>
    <w:rsid w:val="00360713"/>
    <w:rsid w:val="00360EA2"/>
    <w:rsid w:val="003610EF"/>
    <w:rsid w:val="00361792"/>
    <w:rsid w:val="00361F14"/>
    <w:rsid w:val="00362546"/>
    <w:rsid w:val="00362652"/>
    <w:rsid w:val="003629C9"/>
    <w:rsid w:val="003629CB"/>
    <w:rsid w:val="00362BAD"/>
    <w:rsid w:val="00362ECF"/>
    <w:rsid w:val="0036631D"/>
    <w:rsid w:val="00366E4B"/>
    <w:rsid w:val="003703CC"/>
    <w:rsid w:val="00370DC3"/>
    <w:rsid w:val="00371B3F"/>
    <w:rsid w:val="003733E6"/>
    <w:rsid w:val="00373B2C"/>
    <w:rsid w:val="00375EAD"/>
    <w:rsid w:val="00376CE1"/>
    <w:rsid w:val="0037780A"/>
    <w:rsid w:val="003818E7"/>
    <w:rsid w:val="00381D17"/>
    <w:rsid w:val="00382427"/>
    <w:rsid w:val="00382C74"/>
    <w:rsid w:val="00382DA9"/>
    <w:rsid w:val="00383C67"/>
    <w:rsid w:val="00383FD5"/>
    <w:rsid w:val="00384F48"/>
    <w:rsid w:val="003860AA"/>
    <w:rsid w:val="0038612C"/>
    <w:rsid w:val="00386230"/>
    <w:rsid w:val="0038624B"/>
    <w:rsid w:val="003869FB"/>
    <w:rsid w:val="00387686"/>
    <w:rsid w:val="00390D3B"/>
    <w:rsid w:val="00391A56"/>
    <w:rsid w:val="003925C2"/>
    <w:rsid w:val="003938C4"/>
    <w:rsid w:val="00393BE6"/>
    <w:rsid w:val="003944FC"/>
    <w:rsid w:val="003959B9"/>
    <w:rsid w:val="00395E30"/>
    <w:rsid w:val="0039711D"/>
    <w:rsid w:val="003A104F"/>
    <w:rsid w:val="003A1B43"/>
    <w:rsid w:val="003A1EA1"/>
    <w:rsid w:val="003A27F5"/>
    <w:rsid w:val="003A3E26"/>
    <w:rsid w:val="003A3E7D"/>
    <w:rsid w:val="003A49B8"/>
    <w:rsid w:val="003A539B"/>
    <w:rsid w:val="003A5BE8"/>
    <w:rsid w:val="003A5FE1"/>
    <w:rsid w:val="003A6960"/>
    <w:rsid w:val="003A7260"/>
    <w:rsid w:val="003A7C9C"/>
    <w:rsid w:val="003B0C21"/>
    <w:rsid w:val="003B12E0"/>
    <w:rsid w:val="003B1485"/>
    <w:rsid w:val="003B1CDC"/>
    <w:rsid w:val="003B22E9"/>
    <w:rsid w:val="003B2CEF"/>
    <w:rsid w:val="003B49A7"/>
    <w:rsid w:val="003B6883"/>
    <w:rsid w:val="003B6F29"/>
    <w:rsid w:val="003C08CB"/>
    <w:rsid w:val="003C1978"/>
    <w:rsid w:val="003C1E9E"/>
    <w:rsid w:val="003C2E2D"/>
    <w:rsid w:val="003C30C3"/>
    <w:rsid w:val="003C39E6"/>
    <w:rsid w:val="003C46FC"/>
    <w:rsid w:val="003C5BE1"/>
    <w:rsid w:val="003C6117"/>
    <w:rsid w:val="003D0187"/>
    <w:rsid w:val="003D2573"/>
    <w:rsid w:val="003D2786"/>
    <w:rsid w:val="003D3203"/>
    <w:rsid w:val="003D4638"/>
    <w:rsid w:val="003E06CC"/>
    <w:rsid w:val="003E115D"/>
    <w:rsid w:val="003E16BA"/>
    <w:rsid w:val="003E1CCE"/>
    <w:rsid w:val="003E1F44"/>
    <w:rsid w:val="003E20B8"/>
    <w:rsid w:val="003E211E"/>
    <w:rsid w:val="003E300E"/>
    <w:rsid w:val="003E3A83"/>
    <w:rsid w:val="003E4293"/>
    <w:rsid w:val="003E4B88"/>
    <w:rsid w:val="003E5019"/>
    <w:rsid w:val="003E5313"/>
    <w:rsid w:val="003E63EC"/>
    <w:rsid w:val="003E7FEC"/>
    <w:rsid w:val="003F0B45"/>
    <w:rsid w:val="003F0EE3"/>
    <w:rsid w:val="003F0F18"/>
    <w:rsid w:val="003F393E"/>
    <w:rsid w:val="003F3A47"/>
    <w:rsid w:val="003F3D2A"/>
    <w:rsid w:val="003F4170"/>
    <w:rsid w:val="003F43CE"/>
    <w:rsid w:val="003F49C8"/>
    <w:rsid w:val="003F4FCF"/>
    <w:rsid w:val="003F5014"/>
    <w:rsid w:val="003F7555"/>
    <w:rsid w:val="00400500"/>
    <w:rsid w:val="00400F61"/>
    <w:rsid w:val="00401182"/>
    <w:rsid w:val="00401957"/>
    <w:rsid w:val="00401D9B"/>
    <w:rsid w:val="00403032"/>
    <w:rsid w:val="0040332D"/>
    <w:rsid w:val="004040EF"/>
    <w:rsid w:val="004047E4"/>
    <w:rsid w:val="004053CB"/>
    <w:rsid w:val="004053E8"/>
    <w:rsid w:val="00405FA6"/>
    <w:rsid w:val="0041039A"/>
    <w:rsid w:val="00411791"/>
    <w:rsid w:val="00413400"/>
    <w:rsid w:val="004136A5"/>
    <w:rsid w:val="0041409F"/>
    <w:rsid w:val="00414FE6"/>
    <w:rsid w:val="00416439"/>
    <w:rsid w:val="00416E2E"/>
    <w:rsid w:val="00420B72"/>
    <w:rsid w:val="004210EF"/>
    <w:rsid w:val="00421F4C"/>
    <w:rsid w:val="00422748"/>
    <w:rsid w:val="00423F48"/>
    <w:rsid w:val="004250AC"/>
    <w:rsid w:val="00425CA3"/>
    <w:rsid w:val="004278B5"/>
    <w:rsid w:val="00427C5E"/>
    <w:rsid w:val="004300F4"/>
    <w:rsid w:val="004314CE"/>
    <w:rsid w:val="00431CC4"/>
    <w:rsid w:val="00432CB4"/>
    <w:rsid w:val="004341EC"/>
    <w:rsid w:val="004344A4"/>
    <w:rsid w:val="004346AD"/>
    <w:rsid w:val="004356EB"/>
    <w:rsid w:val="00435FAE"/>
    <w:rsid w:val="0043602D"/>
    <w:rsid w:val="0043675F"/>
    <w:rsid w:val="00436804"/>
    <w:rsid w:val="00436B92"/>
    <w:rsid w:val="00440AA8"/>
    <w:rsid w:val="00441892"/>
    <w:rsid w:val="00441D72"/>
    <w:rsid w:val="00444824"/>
    <w:rsid w:val="00445979"/>
    <w:rsid w:val="00446532"/>
    <w:rsid w:val="00447103"/>
    <w:rsid w:val="0044762D"/>
    <w:rsid w:val="00447E20"/>
    <w:rsid w:val="00447FCB"/>
    <w:rsid w:val="00450E12"/>
    <w:rsid w:val="00451CF6"/>
    <w:rsid w:val="0045366D"/>
    <w:rsid w:val="004547B4"/>
    <w:rsid w:val="00455497"/>
    <w:rsid w:val="0045562E"/>
    <w:rsid w:val="00455F89"/>
    <w:rsid w:val="00457348"/>
    <w:rsid w:val="00457D56"/>
    <w:rsid w:val="004601C8"/>
    <w:rsid w:val="004601F1"/>
    <w:rsid w:val="004622AB"/>
    <w:rsid w:val="00462D8E"/>
    <w:rsid w:val="00462DB9"/>
    <w:rsid w:val="0046363A"/>
    <w:rsid w:val="00463820"/>
    <w:rsid w:val="00464DCE"/>
    <w:rsid w:val="00464E48"/>
    <w:rsid w:val="00466677"/>
    <w:rsid w:val="0046676C"/>
    <w:rsid w:val="00466E8E"/>
    <w:rsid w:val="00470A8F"/>
    <w:rsid w:val="004722EF"/>
    <w:rsid w:val="00473CB2"/>
    <w:rsid w:val="00473FEF"/>
    <w:rsid w:val="00474B6B"/>
    <w:rsid w:val="00474EA1"/>
    <w:rsid w:val="00476FB1"/>
    <w:rsid w:val="0047756C"/>
    <w:rsid w:val="00477655"/>
    <w:rsid w:val="004778D7"/>
    <w:rsid w:val="00477927"/>
    <w:rsid w:val="00480D0F"/>
    <w:rsid w:val="004816BF"/>
    <w:rsid w:val="004821F6"/>
    <w:rsid w:val="00483145"/>
    <w:rsid w:val="004832FC"/>
    <w:rsid w:val="0048347D"/>
    <w:rsid w:val="00483F9A"/>
    <w:rsid w:val="00484F41"/>
    <w:rsid w:val="00486E75"/>
    <w:rsid w:val="0048705F"/>
    <w:rsid w:val="00487A1C"/>
    <w:rsid w:val="00487E35"/>
    <w:rsid w:val="00490EDD"/>
    <w:rsid w:val="00491A2E"/>
    <w:rsid w:val="004927FD"/>
    <w:rsid w:val="004933CE"/>
    <w:rsid w:val="00493846"/>
    <w:rsid w:val="004957AB"/>
    <w:rsid w:val="00496E4C"/>
    <w:rsid w:val="0049753B"/>
    <w:rsid w:val="00497656"/>
    <w:rsid w:val="00497B16"/>
    <w:rsid w:val="00497F73"/>
    <w:rsid w:val="004A1A7C"/>
    <w:rsid w:val="004A1A8B"/>
    <w:rsid w:val="004A2642"/>
    <w:rsid w:val="004A2673"/>
    <w:rsid w:val="004A31D9"/>
    <w:rsid w:val="004A3992"/>
    <w:rsid w:val="004A4005"/>
    <w:rsid w:val="004A45EB"/>
    <w:rsid w:val="004A45F1"/>
    <w:rsid w:val="004A46EF"/>
    <w:rsid w:val="004A6353"/>
    <w:rsid w:val="004B0D41"/>
    <w:rsid w:val="004B29CD"/>
    <w:rsid w:val="004B3531"/>
    <w:rsid w:val="004B38F1"/>
    <w:rsid w:val="004B3D5C"/>
    <w:rsid w:val="004B4C7A"/>
    <w:rsid w:val="004B556B"/>
    <w:rsid w:val="004B6114"/>
    <w:rsid w:val="004B6AA4"/>
    <w:rsid w:val="004B7087"/>
    <w:rsid w:val="004B7A61"/>
    <w:rsid w:val="004C0466"/>
    <w:rsid w:val="004C0CEE"/>
    <w:rsid w:val="004C28C6"/>
    <w:rsid w:val="004C3208"/>
    <w:rsid w:val="004C3C35"/>
    <w:rsid w:val="004C41B3"/>
    <w:rsid w:val="004C5356"/>
    <w:rsid w:val="004C7563"/>
    <w:rsid w:val="004D2A82"/>
    <w:rsid w:val="004D2AC9"/>
    <w:rsid w:val="004D2AE8"/>
    <w:rsid w:val="004D2B08"/>
    <w:rsid w:val="004D2C13"/>
    <w:rsid w:val="004D5B66"/>
    <w:rsid w:val="004D5CF1"/>
    <w:rsid w:val="004D5DC8"/>
    <w:rsid w:val="004D643F"/>
    <w:rsid w:val="004D69D2"/>
    <w:rsid w:val="004E058B"/>
    <w:rsid w:val="004E0662"/>
    <w:rsid w:val="004E0672"/>
    <w:rsid w:val="004E1362"/>
    <w:rsid w:val="004E2040"/>
    <w:rsid w:val="004E2448"/>
    <w:rsid w:val="004E2A9A"/>
    <w:rsid w:val="004E2DD3"/>
    <w:rsid w:val="004E2FEA"/>
    <w:rsid w:val="004E305E"/>
    <w:rsid w:val="004E3973"/>
    <w:rsid w:val="004E42D2"/>
    <w:rsid w:val="004E578E"/>
    <w:rsid w:val="004E57DF"/>
    <w:rsid w:val="004E6EC6"/>
    <w:rsid w:val="004E7402"/>
    <w:rsid w:val="004E7C79"/>
    <w:rsid w:val="004F06FA"/>
    <w:rsid w:val="004F1A3D"/>
    <w:rsid w:val="004F2967"/>
    <w:rsid w:val="004F38AE"/>
    <w:rsid w:val="004F3C7C"/>
    <w:rsid w:val="004F3E1C"/>
    <w:rsid w:val="004F6280"/>
    <w:rsid w:val="004F697C"/>
    <w:rsid w:val="004F6CED"/>
    <w:rsid w:val="004F7E0E"/>
    <w:rsid w:val="005016A8"/>
    <w:rsid w:val="005019A3"/>
    <w:rsid w:val="00501B07"/>
    <w:rsid w:val="00501B86"/>
    <w:rsid w:val="00501EA8"/>
    <w:rsid w:val="005020DC"/>
    <w:rsid w:val="0050266C"/>
    <w:rsid w:val="0050306A"/>
    <w:rsid w:val="00503848"/>
    <w:rsid w:val="00503D14"/>
    <w:rsid w:val="00504789"/>
    <w:rsid w:val="00504B55"/>
    <w:rsid w:val="0050614A"/>
    <w:rsid w:val="00507E2A"/>
    <w:rsid w:val="0051116C"/>
    <w:rsid w:val="005135D9"/>
    <w:rsid w:val="0051448D"/>
    <w:rsid w:val="00515375"/>
    <w:rsid w:val="00515713"/>
    <w:rsid w:val="00515F08"/>
    <w:rsid w:val="0051604A"/>
    <w:rsid w:val="005165DA"/>
    <w:rsid w:val="005214A7"/>
    <w:rsid w:val="00521C9F"/>
    <w:rsid w:val="00522580"/>
    <w:rsid w:val="00523C28"/>
    <w:rsid w:val="0052404D"/>
    <w:rsid w:val="0052466B"/>
    <w:rsid w:val="0052474E"/>
    <w:rsid w:val="00524765"/>
    <w:rsid w:val="00526952"/>
    <w:rsid w:val="00526BBC"/>
    <w:rsid w:val="00530302"/>
    <w:rsid w:val="005308CB"/>
    <w:rsid w:val="00530D24"/>
    <w:rsid w:val="00531682"/>
    <w:rsid w:val="0053194D"/>
    <w:rsid w:val="00533708"/>
    <w:rsid w:val="005350A0"/>
    <w:rsid w:val="00536900"/>
    <w:rsid w:val="00536D4D"/>
    <w:rsid w:val="00537472"/>
    <w:rsid w:val="0054093E"/>
    <w:rsid w:val="00543953"/>
    <w:rsid w:val="00543A76"/>
    <w:rsid w:val="00543FDE"/>
    <w:rsid w:val="005453A7"/>
    <w:rsid w:val="00545A3D"/>
    <w:rsid w:val="005476F7"/>
    <w:rsid w:val="00547873"/>
    <w:rsid w:val="00551C96"/>
    <w:rsid w:val="005520B2"/>
    <w:rsid w:val="0055428A"/>
    <w:rsid w:val="0055520C"/>
    <w:rsid w:val="0055595D"/>
    <w:rsid w:val="00555D6B"/>
    <w:rsid w:val="00556058"/>
    <w:rsid w:val="005565AC"/>
    <w:rsid w:val="00556DB2"/>
    <w:rsid w:val="005578B6"/>
    <w:rsid w:val="005607FC"/>
    <w:rsid w:val="005612BF"/>
    <w:rsid w:val="00562A0B"/>
    <w:rsid w:val="00562E3E"/>
    <w:rsid w:val="00563999"/>
    <w:rsid w:val="00566BBF"/>
    <w:rsid w:val="005706B5"/>
    <w:rsid w:val="00571B40"/>
    <w:rsid w:val="00571EF6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332A"/>
    <w:rsid w:val="00585E01"/>
    <w:rsid w:val="00586D12"/>
    <w:rsid w:val="00591F0C"/>
    <w:rsid w:val="00592E1B"/>
    <w:rsid w:val="00592EA9"/>
    <w:rsid w:val="00594091"/>
    <w:rsid w:val="0059499E"/>
    <w:rsid w:val="00595A00"/>
    <w:rsid w:val="00596A92"/>
    <w:rsid w:val="00597F7D"/>
    <w:rsid w:val="005A0AAD"/>
    <w:rsid w:val="005A1A80"/>
    <w:rsid w:val="005A1BCD"/>
    <w:rsid w:val="005A1E6F"/>
    <w:rsid w:val="005A2249"/>
    <w:rsid w:val="005A23F7"/>
    <w:rsid w:val="005A26CE"/>
    <w:rsid w:val="005A2E5E"/>
    <w:rsid w:val="005A348F"/>
    <w:rsid w:val="005A38F7"/>
    <w:rsid w:val="005A49BE"/>
    <w:rsid w:val="005A53D7"/>
    <w:rsid w:val="005A5FEA"/>
    <w:rsid w:val="005A6169"/>
    <w:rsid w:val="005A751D"/>
    <w:rsid w:val="005B0949"/>
    <w:rsid w:val="005B1036"/>
    <w:rsid w:val="005B1188"/>
    <w:rsid w:val="005B11F5"/>
    <w:rsid w:val="005B1723"/>
    <w:rsid w:val="005B1860"/>
    <w:rsid w:val="005B1A0A"/>
    <w:rsid w:val="005B2518"/>
    <w:rsid w:val="005B2BFD"/>
    <w:rsid w:val="005B30B2"/>
    <w:rsid w:val="005B310A"/>
    <w:rsid w:val="005B3DDC"/>
    <w:rsid w:val="005B45E1"/>
    <w:rsid w:val="005B47D7"/>
    <w:rsid w:val="005B5054"/>
    <w:rsid w:val="005B5970"/>
    <w:rsid w:val="005B68AE"/>
    <w:rsid w:val="005B6D8C"/>
    <w:rsid w:val="005B755C"/>
    <w:rsid w:val="005B7DC2"/>
    <w:rsid w:val="005B7E6C"/>
    <w:rsid w:val="005C0458"/>
    <w:rsid w:val="005C4B55"/>
    <w:rsid w:val="005C4E64"/>
    <w:rsid w:val="005C7F70"/>
    <w:rsid w:val="005C7FAB"/>
    <w:rsid w:val="005D01F6"/>
    <w:rsid w:val="005D203C"/>
    <w:rsid w:val="005D2A15"/>
    <w:rsid w:val="005D2DB6"/>
    <w:rsid w:val="005D4160"/>
    <w:rsid w:val="005D419D"/>
    <w:rsid w:val="005D499C"/>
    <w:rsid w:val="005D4B94"/>
    <w:rsid w:val="005D4C6C"/>
    <w:rsid w:val="005D513A"/>
    <w:rsid w:val="005D6CBD"/>
    <w:rsid w:val="005E004F"/>
    <w:rsid w:val="005E0257"/>
    <w:rsid w:val="005E08C3"/>
    <w:rsid w:val="005E09EE"/>
    <w:rsid w:val="005E0A7B"/>
    <w:rsid w:val="005E2A4E"/>
    <w:rsid w:val="005E2BA8"/>
    <w:rsid w:val="005E2DD2"/>
    <w:rsid w:val="005E38B1"/>
    <w:rsid w:val="005E4335"/>
    <w:rsid w:val="005E4B56"/>
    <w:rsid w:val="005E5310"/>
    <w:rsid w:val="005E564B"/>
    <w:rsid w:val="005E7768"/>
    <w:rsid w:val="005E77E1"/>
    <w:rsid w:val="005E7BBA"/>
    <w:rsid w:val="005F10B1"/>
    <w:rsid w:val="005F1194"/>
    <w:rsid w:val="005F26D0"/>
    <w:rsid w:val="005F2A85"/>
    <w:rsid w:val="005F5536"/>
    <w:rsid w:val="005F783E"/>
    <w:rsid w:val="00600FA3"/>
    <w:rsid w:val="0060106F"/>
    <w:rsid w:val="006014A4"/>
    <w:rsid w:val="00602B73"/>
    <w:rsid w:val="00602D60"/>
    <w:rsid w:val="006036AA"/>
    <w:rsid w:val="00606353"/>
    <w:rsid w:val="00606A3B"/>
    <w:rsid w:val="00606A84"/>
    <w:rsid w:val="006072A9"/>
    <w:rsid w:val="00607A81"/>
    <w:rsid w:val="00610482"/>
    <w:rsid w:val="00610814"/>
    <w:rsid w:val="00610C3F"/>
    <w:rsid w:val="00611901"/>
    <w:rsid w:val="00611D80"/>
    <w:rsid w:val="006120E1"/>
    <w:rsid w:val="006137CA"/>
    <w:rsid w:val="00613D31"/>
    <w:rsid w:val="00614715"/>
    <w:rsid w:val="006174FF"/>
    <w:rsid w:val="0061787C"/>
    <w:rsid w:val="00620673"/>
    <w:rsid w:val="00620B4A"/>
    <w:rsid w:val="00621B0C"/>
    <w:rsid w:val="00621FE8"/>
    <w:rsid w:val="0062265C"/>
    <w:rsid w:val="00622AD7"/>
    <w:rsid w:val="00622D88"/>
    <w:rsid w:val="00622EE5"/>
    <w:rsid w:val="006231E6"/>
    <w:rsid w:val="00623396"/>
    <w:rsid w:val="00624F47"/>
    <w:rsid w:val="006259EC"/>
    <w:rsid w:val="00625E24"/>
    <w:rsid w:val="0062649D"/>
    <w:rsid w:val="006270B0"/>
    <w:rsid w:val="00627321"/>
    <w:rsid w:val="00627617"/>
    <w:rsid w:val="00631319"/>
    <w:rsid w:val="00631584"/>
    <w:rsid w:val="006316B3"/>
    <w:rsid w:val="00631B2F"/>
    <w:rsid w:val="006320F1"/>
    <w:rsid w:val="00632A2C"/>
    <w:rsid w:val="00633087"/>
    <w:rsid w:val="0063351F"/>
    <w:rsid w:val="00633BCE"/>
    <w:rsid w:val="00634469"/>
    <w:rsid w:val="0063468D"/>
    <w:rsid w:val="00634D1C"/>
    <w:rsid w:val="00634DF4"/>
    <w:rsid w:val="00635C59"/>
    <w:rsid w:val="00636190"/>
    <w:rsid w:val="00636666"/>
    <w:rsid w:val="00637C4F"/>
    <w:rsid w:val="0064022C"/>
    <w:rsid w:val="00640FAB"/>
    <w:rsid w:val="00641667"/>
    <w:rsid w:val="00641F46"/>
    <w:rsid w:val="00641FC7"/>
    <w:rsid w:val="006420EA"/>
    <w:rsid w:val="0064346F"/>
    <w:rsid w:val="00643535"/>
    <w:rsid w:val="00644912"/>
    <w:rsid w:val="006468D2"/>
    <w:rsid w:val="006469E4"/>
    <w:rsid w:val="00647F49"/>
    <w:rsid w:val="00651AD4"/>
    <w:rsid w:val="006521BE"/>
    <w:rsid w:val="00652A23"/>
    <w:rsid w:val="00652FDB"/>
    <w:rsid w:val="00655365"/>
    <w:rsid w:val="00656A2E"/>
    <w:rsid w:val="00656D35"/>
    <w:rsid w:val="00656DFB"/>
    <w:rsid w:val="00660D7A"/>
    <w:rsid w:val="006611CD"/>
    <w:rsid w:val="00661235"/>
    <w:rsid w:val="00662E2B"/>
    <w:rsid w:val="006646A8"/>
    <w:rsid w:val="006651F6"/>
    <w:rsid w:val="006657DA"/>
    <w:rsid w:val="00665B0E"/>
    <w:rsid w:val="00666824"/>
    <w:rsid w:val="00670476"/>
    <w:rsid w:val="00670E68"/>
    <w:rsid w:val="006719EF"/>
    <w:rsid w:val="00672951"/>
    <w:rsid w:val="00674A4C"/>
    <w:rsid w:val="006751FC"/>
    <w:rsid w:val="00675D21"/>
    <w:rsid w:val="006763FA"/>
    <w:rsid w:val="006765F5"/>
    <w:rsid w:val="006768AE"/>
    <w:rsid w:val="00676C2A"/>
    <w:rsid w:val="00680302"/>
    <w:rsid w:val="0068054B"/>
    <w:rsid w:val="00680585"/>
    <w:rsid w:val="00680B76"/>
    <w:rsid w:val="00681061"/>
    <w:rsid w:val="006811DB"/>
    <w:rsid w:val="00683953"/>
    <w:rsid w:val="00683C78"/>
    <w:rsid w:val="0068422F"/>
    <w:rsid w:val="00687426"/>
    <w:rsid w:val="00691C48"/>
    <w:rsid w:val="00691CA6"/>
    <w:rsid w:val="006927B1"/>
    <w:rsid w:val="0069499F"/>
    <w:rsid w:val="0069554C"/>
    <w:rsid w:val="00695D19"/>
    <w:rsid w:val="00697D2C"/>
    <w:rsid w:val="006A03E2"/>
    <w:rsid w:val="006A144A"/>
    <w:rsid w:val="006A22A1"/>
    <w:rsid w:val="006A2595"/>
    <w:rsid w:val="006A25D7"/>
    <w:rsid w:val="006A39E4"/>
    <w:rsid w:val="006A39FD"/>
    <w:rsid w:val="006A405E"/>
    <w:rsid w:val="006A40FC"/>
    <w:rsid w:val="006A458E"/>
    <w:rsid w:val="006A71A2"/>
    <w:rsid w:val="006A7AB4"/>
    <w:rsid w:val="006B2C1B"/>
    <w:rsid w:val="006B4BE0"/>
    <w:rsid w:val="006B58EE"/>
    <w:rsid w:val="006B5E98"/>
    <w:rsid w:val="006B6A79"/>
    <w:rsid w:val="006C0116"/>
    <w:rsid w:val="006C1038"/>
    <w:rsid w:val="006C1E0B"/>
    <w:rsid w:val="006C205F"/>
    <w:rsid w:val="006C28ED"/>
    <w:rsid w:val="006C420F"/>
    <w:rsid w:val="006C425F"/>
    <w:rsid w:val="006C4329"/>
    <w:rsid w:val="006C445E"/>
    <w:rsid w:val="006C559F"/>
    <w:rsid w:val="006C65AA"/>
    <w:rsid w:val="006C66F3"/>
    <w:rsid w:val="006C756C"/>
    <w:rsid w:val="006C79A3"/>
    <w:rsid w:val="006D0924"/>
    <w:rsid w:val="006D0B05"/>
    <w:rsid w:val="006D2762"/>
    <w:rsid w:val="006D29C9"/>
    <w:rsid w:val="006D38D4"/>
    <w:rsid w:val="006D46A5"/>
    <w:rsid w:val="006D4984"/>
    <w:rsid w:val="006D4CE6"/>
    <w:rsid w:val="006D4D71"/>
    <w:rsid w:val="006D5420"/>
    <w:rsid w:val="006D59A5"/>
    <w:rsid w:val="006D622A"/>
    <w:rsid w:val="006E0824"/>
    <w:rsid w:val="006E0BF7"/>
    <w:rsid w:val="006E1635"/>
    <w:rsid w:val="006E17E3"/>
    <w:rsid w:val="006E2A0D"/>
    <w:rsid w:val="006E2DF2"/>
    <w:rsid w:val="006E2F9F"/>
    <w:rsid w:val="006E70B8"/>
    <w:rsid w:val="006E7679"/>
    <w:rsid w:val="006F206B"/>
    <w:rsid w:val="006F23AF"/>
    <w:rsid w:val="006F2A6C"/>
    <w:rsid w:val="006F3081"/>
    <w:rsid w:val="006F30BD"/>
    <w:rsid w:val="006F3210"/>
    <w:rsid w:val="006F35A2"/>
    <w:rsid w:val="006F4046"/>
    <w:rsid w:val="006F4A8D"/>
    <w:rsid w:val="006F58F0"/>
    <w:rsid w:val="006F5B90"/>
    <w:rsid w:val="006F6B63"/>
    <w:rsid w:val="006F7245"/>
    <w:rsid w:val="0070146E"/>
    <w:rsid w:val="00701833"/>
    <w:rsid w:val="007028C2"/>
    <w:rsid w:val="007029D0"/>
    <w:rsid w:val="0070345E"/>
    <w:rsid w:val="0070376F"/>
    <w:rsid w:val="007042AA"/>
    <w:rsid w:val="007043C1"/>
    <w:rsid w:val="00704E84"/>
    <w:rsid w:val="00705017"/>
    <w:rsid w:val="0070636C"/>
    <w:rsid w:val="00706564"/>
    <w:rsid w:val="00706DBF"/>
    <w:rsid w:val="007079FC"/>
    <w:rsid w:val="00707F57"/>
    <w:rsid w:val="00711503"/>
    <w:rsid w:val="007117AB"/>
    <w:rsid w:val="00711AA7"/>
    <w:rsid w:val="00713707"/>
    <w:rsid w:val="007138E8"/>
    <w:rsid w:val="00714351"/>
    <w:rsid w:val="00714AAC"/>
    <w:rsid w:val="00714C88"/>
    <w:rsid w:val="007153FB"/>
    <w:rsid w:val="00715AD3"/>
    <w:rsid w:val="00715ADB"/>
    <w:rsid w:val="00715EF5"/>
    <w:rsid w:val="007163A7"/>
    <w:rsid w:val="00716916"/>
    <w:rsid w:val="00716F24"/>
    <w:rsid w:val="00716F58"/>
    <w:rsid w:val="00721200"/>
    <w:rsid w:val="0072122A"/>
    <w:rsid w:val="0072170F"/>
    <w:rsid w:val="00722684"/>
    <w:rsid w:val="00723A5F"/>
    <w:rsid w:val="0072526D"/>
    <w:rsid w:val="007252C1"/>
    <w:rsid w:val="00725CB7"/>
    <w:rsid w:val="00725F76"/>
    <w:rsid w:val="0072774E"/>
    <w:rsid w:val="00727A1A"/>
    <w:rsid w:val="0073084B"/>
    <w:rsid w:val="007308D9"/>
    <w:rsid w:val="007308F4"/>
    <w:rsid w:val="007313A1"/>
    <w:rsid w:val="007317BB"/>
    <w:rsid w:val="00731863"/>
    <w:rsid w:val="00731ADC"/>
    <w:rsid w:val="0073326B"/>
    <w:rsid w:val="00733628"/>
    <w:rsid w:val="00733BDB"/>
    <w:rsid w:val="00734978"/>
    <w:rsid w:val="00735179"/>
    <w:rsid w:val="0073530A"/>
    <w:rsid w:val="007369BD"/>
    <w:rsid w:val="00737D63"/>
    <w:rsid w:val="00737E11"/>
    <w:rsid w:val="00737EF0"/>
    <w:rsid w:val="007402E3"/>
    <w:rsid w:val="007405C1"/>
    <w:rsid w:val="00742883"/>
    <w:rsid w:val="00742A75"/>
    <w:rsid w:val="00742D5E"/>
    <w:rsid w:val="00742EFC"/>
    <w:rsid w:val="0074365E"/>
    <w:rsid w:val="00743EAB"/>
    <w:rsid w:val="007447E3"/>
    <w:rsid w:val="007455B8"/>
    <w:rsid w:val="00745CF6"/>
    <w:rsid w:val="0074627D"/>
    <w:rsid w:val="0074648A"/>
    <w:rsid w:val="00746F8C"/>
    <w:rsid w:val="007476D8"/>
    <w:rsid w:val="007478E1"/>
    <w:rsid w:val="00750BD2"/>
    <w:rsid w:val="007511FB"/>
    <w:rsid w:val="007513EB"/>
    <w:rsid w:val="00752A10"/>
    <w:rsid w:val="00752B9C"/>
    <w:rsid w:val="00754AB4"/>
    <w:rsid w:val="0075561F"/>
    <w:rsid w:val="0075691C"/>
    <w:rsid w:val="00756FCA"/>
    <w:rsid w:val="00757266"/>
    <w:rsid w:val="007578B3"/>
    <w:rsid w:val="00760824"/>
    <w:rsid w:val="00760AD1"/>
    <w:rsid w:val="00762127"/>
    <w:rsid w:val="00762BAF"/>
    <w:rsid w:val="0076312D"/>
    <w:rsid w:val="007638B2"/>
    <w:rsid w:val="00764139"/>
    <w:rsid w:val="00765EF4"/>
    <w:rsid w:val="00765F00"/>
    <w:rsid w:val="0076671D"/>
    <w:rsid w:val="0076735B"/>
    <w:rsid w:val="007673B1"/>
    <w:rsid w:val="007706DF"/>
    <w:rsid w:val="00771F53"/>
    <w:rsid w:val="00774DDB"/>
    <w:rsid w:val="007750B2"/>
    <w:rsid w:val="00775422"/>
    <w:rsid w:val="00777B77"/>
    <w:rsid w:val="00780864"/>
    <w:rsid w:val="00781B39"/>
    <w:rsid w:val="007822BC"/>
    <w:rsid w:val="0078266A"/>
    <w:rsid w:val="0078422C"/>
    <w:rsid w:val="00785A9E"/>
    <w:rsid w:val="00785B56"/>
    <w:rsid w:val="00785ECF"/>
    <w:rsid w:val="00787543"/>
    <w:rsid w:val="00790918"/>
    <w:rsid w:val="00790CE5"/>
    <w:rsid w:val="00791CC2"/>
    <w:rsid w:val="00792F48"/>
    <w:rsid w:val="007946B0"/>
    <w:rsid w:val="00796312"/>
    <w:rsid w:val="00796426"/>
    <w:rsid w:val="007A0830"/>
    <w:rsid w:val="007A0C9B"/>
    <w:rsid w:val="007A1649"/>
    <w:rsid w:val="007A2999"/>
    <w:rsid w:val="007A2E34"/>
    <w:rsid w:val="007A3AE3"/>
    <w:rsid w:val="007A3CB0"/>
    <w:rsid w:val="007A40F2"/>
    <w:rsid w:val="007A4B89"/>
    <w:rsid w:val="007A5098"/>
    <w:rsid w:val="007B1662"/>
    <w:rsid w:val="007B16D0"/>
    <w:rsid w:val="007B1E9D"/>
    <w:rsid w:val="007B23DD"/>
    <w:rsid w:val="007B24A7"/>
    <w:rsid w:val="007B2AD2"/>
    <w:rsid w:val="007B3EEE"/>
    <w:rsid w:val="007B43DA"/>
    <w:rsid w:val="007B570C"/>
    <w:rsid w:val="007B5F15"/>
    <w:rsid w:val="007B63F6"/>
    <w:rsid w:val="007B656E"/>
    <w:rsid w:val="007B6E70"/>
    <w:rsid w:val="007B7AF4"/>
    <w:rsid w:val="007C058A"/>
    <w:rsid w:val="007C0C8B"/>
    <w:rsid w:val="007C16D6"/>
    <w:rsid w:val="007C4DA6"/>
    <w:rsid w:val="007C4F18"/>
    <w:rsid w:val="007C58EA"/>
    <w:rsid w:val="007D0686"/>
    <w:rsid w:val="007D0F25"/>
    <w:rsid w:val="007D1776"/>
    <w:rsid w:val="007D1AD5"/>
    <w:rsid w:val="007D1DFD"/>
    <w:rsid w:val="007D2A02"/>
    <w:rsid w:val="007D2A46"/>
    <w:rsid w:val="007D369B"/>
    <w:rsid w:val="007D370D"/>
    <w:rsid w:val="007D410C"/>
    <w:rsid w:val="007D519B"/>
    <w:rsid w:val="007D64F6"/>
    <w:rsid w:val="007E021F"/>
    <w:rsid w:val="007E05E4"/>
    <w:rsid w:val="007E1945"/>
    <w:rsid w:val="007E1E0D"/>
    <w:rsid w:val="007E2B96"/>
    <w:rsid w:val="007E2F3F"/>
    <w:rsid w:val="007E30DF"/>
    <w:rsid w:val="007E4F2E"/>
    <w:rsid w:val="007E561F"/>
    <w:rsid w:val="007E59F2"/>
    <w:rsid w:val="007E5E20"/>
    <w:rsid w:val="007E6778"/>
    <w:rsid w:val="007F0082"/>
    <w:rsid w:val="007F0D97"/>
    <w:rsid w:val="007F19B7"/>
    <w:rsid w:val="007F1CDC"/>
    <w:rsid w:val="007F23D4"/>
    <w:rsid w:val="007F2ED8"/>
    <w:rsid w:val="007F349E"/>
    <w:rsid w:val="007F4025"/>
    <w:rsid w:val="007F5A96"/>
    <w:rsid w:val="007F72E4"/>
    <w:rsid w:val="007F7430"/>
    <w:rsid w:val="007F79DF"/>
    <w:rsid w:val="007F7AA3"/>
    <w:rsid w:val="007F7C13"/>
    <w:rsid w:val="008002AA"/>
    <w:rsid w:val="008019B8"/>
    <w:rsid w:val="00802CB6"/>
    <w:rsid w:val="00803565"/>
    <w:rsid w:val="00803612"/>
    <w:rsid w:val="008054F9"/>
    <w:rsid w:val="00805EA2"/>
    <w:rsid w:val="00806486"/>
    <w:rsid w:val="00806744"/>
    <w:rsid w:val="00806D41"/>
    <w:rsid w:val="00807F84"/>
    <w:rsid w:val="00810E74"/>
    <w:rsid w:val="00811280"/>
    <w:rsid w:val="00811B8B"/>
    <w:rsid w:val="00811EA4"/>
    <w:rsid w:val="00811EBF"/>
    <w:rsid w:val="0081257B"/>
    <w:rsid w:val="00812F6B"/>
    <w:rsid w:val="00813F59"/>
    <w:rsid w:val="00814B59"/>
    <w:rsid w:val="00814F14"/>
    <w:rsid w:val="0081556A"/>
    <w:rsid w:val="008170F5"/>
    <w:rsid w:val="00817623"/>
    <w:rsid w:val="008178E2"/>
    <w:rsid w:val="0082028F"/>
    <w:rsid w:val="00820D56"/>
    <w:rsid w:val="00822054"/>
    <w:rsid w:val="008222C3"/>
    <w:rsid w:val="008226AF"/>
    <w:rsid w:val="008235C8"/>
    <w:rsid w:val="00823835"/>
    <w:rsid w:val="00823E44"/>
    <w:rsid w:val="008251CB"/>
    <w:rsid w:val="00825757"/>
    <w:rsid w:val="00825B98"/>
    <w:rsid w:val="00826AC1"/>
    <w:rsid w:val="00832E6B"/>
    <w:rsid w:val="00832F4E"/>
    <w:rsid w:val="008330FA"/>
    <w:rsid w:val="00834A0E"/>
    <w:rsid w:val="008354A3"/>
    <w:rsid w:val="00835FF1"/>
    <w:rsid w:val="00837CCF"/>
    <w:rsid w:val="0084058A"/>
    <w:rsid w:val="008413AA"/>
    <w:rsid w:val="00841556"/>
    <w:rsid w:val="00842381"/>
    <w:rsid w:val="00842A43"/>
    <w:rsid w:val="00843274"/>
    <w:rsid w:val="0084363F"/>
    <w:rsid w:val="00843817"/>
    <w:rsid w:val="00844385"/>
    <w:rsid w:val="0084475E"/>
    <w:rsid w:val="00845602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371C"/>
    <w:rsid w:val="00854769"/>
    <w:rsid w:val="0085517C"/>
    <w:rsid w:val="008558AA"/>
    <w:rsid w:val="00856EDA"/>
    <w:rsid w:val="00857D66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3DF7"/>
    <w:rsid w:val="008742D6"/>
    <w:rsid w:val="00874398"/>
    <w:rsid w:val="0087575D"/>
    <w:rsid w:val="008763C5"/>
    <w:rsid w:val="0087650D"/>
    <w:rsid w:val="0087789B"/>
    <w:rsid w:val="00877F78"/>
    <w:rsid w:val="00880102"/>
    <w:rsid w:val="008815FE"/>
    <w:rsid w:val="00881A8C"/>
    <w:rsid w:val="00881C1F"/>
    <w:rsid w:val="00883CD8"/>
    <w:rsid w:val="00883E98"/>
    <w:rsid w:val="008845C4"/>
    <w:rsid w:val="00884B45"/>
    <w:rsid w:val="00884E3B"/>
    <w:rsid w:val="00885A2F"/>
    <w:rsid w:val="00885C02"/>
    <w:rsid w:val="008873E8"/>
    <w:rsid w:val="00887F79"/>
    <w:rsid w:val="00890300"/>
    <w:rsid w:val="00890E6E"/>
    <w:rsid w:val="0089106F"/>
    <w:rsid w:val="008913C6"/>
    <w:rsid w:val="0089144E"/>
    <w:rsid w:val="00892ED7"/>
    <w:rsid w:val="0089309C"/>
    <w:rsid w:val="008938AC"/>
    <w:rsid w:val="00894601"/>
    <w:rsid w:val="00894B1A"/>
    <w:rsid w:val="008950F0"/>
    <w:rsid w:val="0089638E"/>
    <w:rsid w:val="00896E8D"/>
    <w:rsid w:val="00897757"/>
    <w:rsid w:val="008A08C6"/>
    <w:rsid w:val="008A0CDC"/>
    <w:rsid w:val="008A288E"/>
    <w:rsid w:val="008A3B32"/>
    <w:rsid w:val="008A3C19"/>
    <w:rsid w:val="008A4ADD"/>
    <w:rsid w:val="008A4BDD"/>
    <w:rsid w:val="008A4D88"/>
    <w:rsid w:val="008A5256"/>
    <w:rsid w:val="008A675F"/>
    <w:rsid w:val="008B0E3E"/>
    <w:rsid w:val="008B17EE"/>
    <w:rsid w:val="008B1EEE"/>
    <w:rsid w:val="008B2CDF"/>
    <w:rsid w:val="008B34F2"/>
    <w:rsid w:val="008B3A66"/>
    <w:rsid w:val="008B4D70"/>
    <w:rsid w:val="008B5835"/>
    <w:rsid w:val="008B6D57"/>
    <w:rsid w:val="008B7B9B"/>
    <w:rsid w:val="008C0438"/>
    <w:rsid w:val="008C09F3"/>
    <w:rsid w:val="008C129F"/>
    <w:rsid w:val="008C1CE0"/>
    <w:rsid w:val="008C2E4D"/>
    <w:rsid w:val="008C30F4"/>
    <w:rsid w:val="008C3413"/>
    <w:rsid w:val="008C4AD8"/>
    <w:rsid w:val="008C5037"/>
    <w:rsid w:val="008C6BC1"/>
    <w:rsid w:val="008C79D1"/>
    <w:rsid w:val="008C7C01"/>
    <w:rsid w:val="008C7F85"/>
    <w:rsid w:val="008D2C22"/>
    <w:rsid w:val="008D3163"/>
    <w:rsid w:val="008D3A67"/>
    <w:rsid w:val="008D3FDF"/>
    <w:rsid w:val="008D59C5"/>
    <w:rsid w:val="008D76B5"/>
    <w:rsid w:val="008E0285"/>
    <w:rsid w:val="008E307B"/>
    <w:rsid w:val="008E322E"/>
    <w:rsid w:val="008E6235"/>
    <w:rsid w:val="008E68BA"/>
    <w:rsid w:val="008E69A8"/>
    <w:rsid w:val="008E72B4"/>
    <w:rsid w:val="008E7686"/>
    <w:rsid w:val="008F170E"/>
    <w:rsid w:val="008F2081"/>
    <w:rsid w:val="008F22FF"/>
    <w:rsid w:val="008F3A56"/>
    <w:rsid w:val="008F5DB1"/>
    <w:rsid w:val="008F5EFA"/>
    <w:rsid w:val="008F6401"/>
    <w:rsid w:val="008F70C0"/>
    <w:rsid w:val="008F71BD"/>
    <w:rsid w:val="008F7305"/>
    <w:rsid w:val="008F7FF9"/>
    <w:rsid w:val="00900AEF"/>
    <w:rsid w:val="0090171C"/>
    <w:rsid w:val="00902B2B"/>
    <w:rsid w:val="00903192"/>
    <w:rsid w:val="00903F93"/>
    <w:rsid w:val="0090434A"/>
    <w:rsid w:val="00904443"/>
    <w:rsid w:val="009058A8"/>
    <w:rsid w:val="00907A51"/>
    <w:rsid w:val="00907F52"/>
    <w:rsid w:val="009125A6"/>
    <w:rsid w:val="00912A6C"/>
    <w:rsid w:val="00914937"/>
    <w:rsid w:val="00914EBF"/>
    <w:rsid w:val="0091628A"/>
    <w:rsid w:val="0091646A"/>
    <w:rsid w:val="009171BC"/>
    <w:rsid w:val="009172A0"/>
    <w:rsid w:val="0092083F"/>
    <w:rsid w:val="009227DD"/>
    <w:rsid w:val="00923F55"/>
    <w:rsid w:val="0092482D"/>
    <w:rsid w:val="00925318"/>
    <w:rsid w:val="00925BEC"/>
    <w:rsid w:val="00925EA4"/>
    <w:rsid w:val="00927EFB"/>
    <w:rsid w:val="009301F6"/>
    <w:rsid w:val="0093113E"/>
    <w:rsid w:val="00931412"/>
    <w:rsid w:val="009319E8"/>
    <w:rsid w:val="00934483"/>
    <w:rsid w:val="00935290"/>
    <w:rsid w:val="009372D1"/>
    <w:rsid w:val="00937764"/>
    <w:rsid w:val="009378C3"/>
    <w:rsid w:val="009379C2"/>
    <w:rsid w:val="00940D2A"/>
    <w:rsid w:val="00941295"/>
    <w:rsid w:val="00941CE0"/>
    <w:rsid w:val="00943F7A"/>
    <w:rsid w:val="00947A35"/>
    <w:rsid w:val="00947DEE"/>
    <w:rsid w:val="00950A31"/>
    <w:rsid w:val="00951F14"/>
    <w:rsid w:val="009525B5"/>
    <w:rsid w:val="009540D2"/>
    <w:rsid w:val="00955208"/>
    <w:rsid w:val="009574FE"/>
    <w:rsid w:val="00957738"/>
    <w:rsid w:val="009603A3"/>
    <w:rsid w:val="00963BC9"/>
    <w:rsid w:val="009642C5"/>
    <w:rsid w:val="00964E90"/>
    <w:rsid w:val="00965B42"/>
    <w:rsid w:val="00967337"/>
    <w:rsid w:val="00967407"/>
    <w:rsid w:val="00967511"/>
    <w:rsid w:val="0096779F"/>
    <w:rsid w:val="00970148"/>
    <w:rsid w:val="00970D02"/>
    <w:rsid w:val="00970DA5"/>
    <w:rsid w:val="00971316"/>
    <w:rsid w:val="00971F8D"/>
    <w:rsid w:val="0097211B"/>
    <w:rsid w:val="00972BB4"/>
    <w:rsid w:val="00972FD7"/>
    <w:rsid w:val="00974B3D"/>
    <w:rsid w:val="009761C5"/>
    <w:rsid w:val="0097664E"/>
    <w:rsid w:val="00977DD6"/>
    <w:rsid w:val="00980F37"/>
    <w:rsid w:val="00982BE1"/>
    <w:rsid w:val="00982F18"/>
    <w:rsid w:val="00983660"/>
    <w:rsid w:val="00984378"/>
    <w:rsid w:val="00984F4D"/>
    <w:rsid w:val="00985717"/>
    <w:rsid w:val="009858B0"/>
    <w:rsid w:val="00985E36"/>
    <w:rsid w:val="00986B3A"/>
    <w:rsid w:val="0098700B"/>
    <w:rsid w:val="00987A94"/>
    <w:rsid w:val="00987F76"/>
    <w:rsid w:val="00990D25"/>
    <w:rsid w:val="0099118D"/>
    <w:rsid w:val="00991782"/>
    <w:rsid w:val="00993624"/>
    <w:rsid w:val="009951C6"/>
    <w:rsid w:val="0099614E"/>
    <w:rsid w:val="00997EF2"/>
    <w:rsid w:val="009A00CC"/>
    <w:rsid w:val="009A0D55"/>
    <w:rsid w:val="009A1177"/>
    <w:rsid w:val="009A2162"/>
    <w:rsid w:val="009A2185"/>
    <w:rsid w:val="009A65E8"/>
    <w:rsid w:val="009A6947"/>
    <w:rsid w:val="009A6B73"/>
    <w:rsid w:val="009A72CE"/>
    <w:rsid w:val="009A7644"/>
    <w:rsid w:val="009B014A"/>
    <w:rsid w:val="009B0882"/>
    <w:rsid w:val="009B0DFB"/>
    <w:rsid w:val="009B1EBA"/>
    <w:rsid w:val="009B2AEB"/>
    <w:rsid w:val="009B2E12"/>
    <w:rsid w:val="009B499C"/>
    <w:rsid w:val="009B614F"/>
    <w:rsid w:val="009B7234"/>
    <w:rsid w:val="009B7760"/>
    <w:rsid w:val="009C1BE8"/>
    <w:rsid w:val="009C1EDC"/>
    <w:rsid w:val="009C1F90"/>
    <w:rsid w:val="009C1FFF"/>
    <w:rsid w:val="009C35D6"/>
    <w:rsid w:val="009C3747"/>
    <w:rsid w:val="009C3DB8"/>
    <w:rsid w:val="009C4F82"/>
    <w:rsid w:val="009C6EF4"/>
    <w:rsid w:val="009C730E"/>
    <w:rsid w:val="009D0212"/>
    <w:rsid w:val="009D048B"/>
    <w:rsid w:val="009D0D2A"/>
    <w:rsid w:val="009D0FB0"/>
    <w:rsid w:val="009D1176"/>
    <w:rsid w:val="009D19D5"/>
    <w:rsid w:val="009D1EBE"/>
    <w:rsid w:val="009D2C7C"/>
    <w:rsid w:val="009D4127"/>
    <w:rsid w:val="009D586E"/>
    <w:rsid w:val="009D5E37"/>
    <w:rsid w:val="009D5F4B"/>
    <w:rsid w:val="009D744F"/>
    <w:rsid w:val="009D7B26"/>
    <w:rsid w:val="009D7BCA"/>
    <w:rsid w:val="009E198C"/>
    <w:rsid w:val="009E1B18"/>
    <w:rsid w:val="009E1F10"/>
    <w:rsid w:val="009E2157"/>
    <w:rsid w:val="009E2C46"/>
    <w:rsid w:val="009E2E0A"/>
    <w:rsid w:val="009E4508"/>
    <w:rsid w:val="009E58E3"/>
    <w:rsid w:val="009E6966"/>
    <w:rsid w:val="009E6D66"/>
    <w:rsid w:val="009E7B91"/>
    <w:rsid w:val="009F1B4F"/>
    <w:rsid w:val="009F1BE2"/>
    <w:rsid w:val="009F2A2D"/>
    <w:rsid w:val="009F3595"/>
    <w:rsid w:val="009F4AF8"/>
    <w:rsid w:val="009F5451"/>
    <w:rsid w:val="009F56AA"/>
    <w:rsid w:val="009F5D6B"/>
    <w:rsid w:val="009F675F"/>
    <w:rsid w:val="009F7024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D4B"/>
    <w:rsid w:val="00A07EFA"/>
    <w:rsid w:val="00A07FFB"/>
    <w:rsid w:val="00A103A7"/>
    <w:rsid w:val="00A12301"/>
    <w:rsid w:val="00A12A43"/>
    <w:rsid w:val="00A13D67"/>
    <w:rsid w:val="00A142D6"/>
    <w:rsid w:val="00A1459A"/>
    <w:rsid w:val="00A15244"/>
    <w:rsid w:val="00A15F28"/>
    <w:rsid w:val="00A20093"/>
    <w:rsid w:val="00A2025C"/>
    <w:rsid w:val="00A207D3"/>
    <w:rsid w:val="00A20DAD"/>
    <w:rsid w:val="00A22743"/>
    <w:rsid w:val="00A22BAD"/>
    <w:rsid w:val="00A22EF2"/>
    <w:rsid w:val="00A24A27"/>
    <w:rsid w:val="00A25571"/>
    <w:rsid w:val="00A26DC1"/>
    <w:rsid w:val="00A27105"/>
    <w:rsid w:val="00A279AB"/>
    <w:rsid w:val="00A27E60"/>
    <w:rsid w:val="00A30296"/>
    <w:rsid w:val="00A314A9"/>
    <w:rsid w:val="00A319B7"/>
    <w:rsid w:val="00A32195"/>
    <w:rsid w:val="00A32A25"/>
    <w:rsid w:val="00A32D34"/>
    <w:rsid w:val="00A33486"/>
    <w:rsid w:val="00A3398E"/>
    <w:rsid w:val="00A33E3D"/>
    <w:rsid w:val="00A35977"/>
    <w:rsid w:val="00A35BE3"/>
    <w:rsid w:val="00A371AF"/>
    <w:rsid w:val="00A37BAA"/>
    <w:rsid w:val="00A4015F"/>
    <w:rsid w:val="00A40B3C"/>
    <w:rsid w:val="00A41D2E"/>
    <w:rsid w:val="00A42333"/>
    <w:rsid w:val="00A43AD4"/>
    <w:rsid w:val="00A441F8"/>
    <w:rsid w:val="00A46A89"/>
    <w:rsid w:val="00A47302"/>
    <w:rsid w:val="00A47728"/>
    <w:rsid w:val="00A47EFF"/>
    <w:rsid w:val="00A50265"/>
    <w:rsid w:val="00A51A89"/>
    <w:rsid w:val="00A5245A"/>
    <w:rsid w:val="00A52EF9"/>
    <w:rsid w:val="00A531D2"/>
    <w:rsid w:val="00A53288"/>
    <w:rsid w:val="00A53344"/>
    <w:rsid w:val="00A539FD"/>
    <w:rsid w:val="00A5523D"/>
    <w:rsid w:val="00A55772"/>
    <w:rsid w:val="00A55F0C"/>
    <w:rsid w:val="00A57961"/>
    <w:rsid w:val="00A60F0E"/>
    <w:rsid w:val="00A61F42"/>
    <w:rsid w:val="00A621E5"/>
    <w:rsid w:val="00A643B0"/>
    <w:rsid w:val="00A6460B"/>
    <w:rsid w:val="00A65D87"/>
    <w:rsid w:val="00A65E23"/>
    <w:rsid w:val="00A66889"/>
    <w:rsid w:val="00A67072"/>
    <w:rsid w:val="00A673A0"/>
    <w:rsid w:val="00A6744F"/>
    <w:rsid w:val="00A70239"/>
    <w:rsid w:val="00A70A17"/>
    <w:rsid w:val="00A70A70"/>
    <w:rsid w:val="00A72397"/>
    <w:rsid w:val="00A727E4"/>
    <w:rsid w:val="00A72B82"/>
    <w:rsid w:val="00A734D8"/>
    <w:rsid w:val="00A73D37"/>
    <w:rsid w:val="00A73FA6"/>
    <w:rsid w:val="00A7532F"/>
    <w:rsid w:val="00A75ACB"/>
    <w:rsid w:val="00A76456"/>
    <w:rsid w:val="00A76E5D"/>
    <w:rsid w:val="00A81AF3"/>
    <w:rsid w:val="00A82F82"/>
    <w:rsid w:val="00A838F8"/>
    <w:rsid w:val="00A83E06"/>
    <w:rsid w:val="00A843DF"/>
    <w:rsid w:val="00A86CB6"/>
    <w:rsid w:val="00A87702"/>
    <w:rsid w:val="00A87B01"/>
    <w:rsid w:val="00A91900"/>
    <w:rsid w:val="00A919B2"/>
    <w:rsid w:val="00A92AB8"/>
    <w:rsid w:val="00A93FAC"/>
    <w:rsid w:val="00A95F4C"/>
    <w:rsid w:val="00A965B7"/>
    <w:rsid w:val="00A9727B"/>
    <w:rsid w:val="00A97E4A"/>
    <w:rsid w:val="00A97F73"/>
    <w:rsid w:val="00AA0054"/>
    <w:rsid w:val="00AA0E57"/>
    <w:rsid w:val="00AA16B2"/>
    <w:rsid w:val="00AA1C68"/>
    <w:rsid w:val="00AA282D"/>
    <w:rsid w:val="00AA2952"/>
    <w:rsid w:val="00AA29AA"/>
    <w:rsid w:val="00AA31C3"/>
    <w:rsid w:val="00AA35BF"/>
    <w:rsid w:val="00AA3B07"/>
    <w:rsid w:val="00AA3C19"/>
    <w:rsid w:val="00AA4EBD"/>
    <w:rsid w:val="00AA5866"/>
    <w:rsid w:val="00AA5CD8"/>
    <w:rsid w:val="00AA66AA"/>
    <w:rsid w:val="00AA67F9"/>
    <w:rsid w:val="00AA695C"/>
    <w:rsid w:val="00AA754A"/>
    <w:rsid w:val="00AA76F9"/>
    <w:rsid w:val="00AB0B93"/>
    <w:rsid w:val="00AB1479"/>
    <w:rsid w:val="00AB16DD"/>
    <w:rsid w:val="00AB28D9"/>
    <w:rsid w:val="00AB3B4E"/>
    <w:rsid w:val="00AB3DED"/>
    <w:rsid w:val="00AB4692"/>
    <w:rsid w:val="00AB4B6A"/>
    <w:rsid w:val="00AB4E49"/>
    <w:rsid w:val="00AB7668"/>
    <w:rsid w:val="00AC0FE4"/>
    <w:rsid w:val="00AC248F"/>
    <w:rsid w:val="00AC263C"/>
    <w:rsid w:val="00AC2E70"/>
    <w:rsid w:val="00AC2F29"/>
    <w:rsid w:val="00AC33AE"/>
    <w:rsid w:val="00AC3B01"/>
    <w:rsid w:val="00AC3F87"/>
    <w:rsid w:val="00AC40C5"/>
    <w:rsid w:val="00AC457E"/>
    <w:rsid w:val="00AC4746"/>
    <w:rsid w:val="00AC7F0E"/>
    <w:rsid w:val="00AD0444"/>
    <w:rsid w:val="00AD0914"/>
    <w:rsid w:val="00AD13B0"/>
    <w:rsid w:val="00AD1C1B"/>
    <w:rsid w:val="00AD1EE1"/>
    <w:rsid w:val="00AD2BAB"/>
    <w:rsid w:val="00AD3733"/>
    <w:rsid w:val="00AD442D"/>
    <w:rsid w:val="00AD482A"/>
    <w:rsid w:val="00AD48F7"/>
    <w:rsid w:val="00AD585D"/>
    <w:rsid w:val="00AD6648"/>
    <w:rsid w:val="00AD685C"/>
    <w:rsid w:val="00AD6D29"/>
    <w:rsid w:val="00AD7A12"/>
    <w:rsid w:val="00AD7D83"/>
    <w:rsid w:val="00AE174F"/>
    <w:rsid w:val="00AE175C"/>
    <w:rsid w:val="00AE2F6B"/>
    <w:rsid w:val="00AE32C5"/>
    <w:rsid w:val="00AE38D9"/>
    <w:rsid w:val="00AE4447"/>
    <w:rsid w:val="00AE4774"/>
    <w:rsid w:val="00AE4CE2"/>
    <w:rsid w:val="00AE5AB6"/>
    <w:rsid w:val="00AE5B8E"/>
    <w:rsid w:val="00AE6172"/>
    <w:rsid w:val="00AE784D"/>
    <w:rsid w:val="00AF18DD"/>
    <w:rsid w:val="00AF1AA8"/>
    <w:rsid w:val="00AF2E9B"/>
    <w:rsid w:val="00AF5827"/>
    <w:rsid w:val="00AF63C5"/>
    <w:rsid w:val="00AF79D0"/>
    <w:rsid w:val="00AF7E66"/>
    <w:rsid w:val="00B0131B"/>
    <w:rsid w:val="00B019CA"/>
    <w:rsid w:val="00B0343B"/>
    <w:rsid w:val="00B039AF"/>
    <w:rsid w:val="00B03E5E"/>
    <w:rsid w:val="00B03F48"/>
    <w:rsid w:val="00B04A7C"/>
    <w:rsid w:val="00B050A1"/>
    <w:rsid w:val="00B0531F"/>
    <w:rsid w:val="00B0626D"/>
    <w:rsid w:val="00B062AB"/>
    <w:rsid w:val="00B109A6"/>
    <w:rsid w:val="00B10FF9"/>
    <w:rsid w:val="00B11C4F"/>
    <w:rsid w:val="00B121F3"/>
    <w:rsid w:val="00B122B9"/>
    <w:rsid w:val="00B12767"/>
    <w:rsid w:val="00B12C0F"/>
    <w:rsid w:val="00B1346D"/>
    <w:rsid w:val="00B13EB0"/>
    <w:rsid w:val="00B14B8D"/>
    <w:rsid w:val="00B16343"/>
    <w:rsid w:val="00B1725D"/>
    <w:rsid w:val="00B201C9"/>
    <w:rsid w:val="00B2047C"/>
    <w:rsid w:val="00B21331"/>
    <w:rsid w:val="00B22966"/>
    <w:rsid w:val="00B22BAC"/>
    <w:rsid w:val="00B23A0F"/>
    <w:rsid w:val="00B23E35"/>
    <w:rsid w:val="00B25343"/>
    <w:rsid w:val="00B253B1"/>
    <w:rsid w:val="00B27534"/>
    <w:rsid w:val="00B3026B"/>
    <w:rsid w:val="00B3123B"/>
    <w:rsid w:val="00B3254B"/>
    <w:rsid w:val="00B3278A"/>
    <w:rsid w:val="00B32B98"/>
    <w:rsid w:val="00B32C83"/>
    <w:rsid w:val="00B3672F"/>
    <w:rsid w:val="00B37A3E"/>
    <w:rsid w:val="00B37A45"/>
    <w:rsid w:val="00B405C4"/>
    <w:rsid w:val="00B40687"/>
    <w:rsid w:val="00B40D7A"/>
    <w:rsid w:val="00B41FF4"/>
    <w:rsid w:val="00B4225D"/>
    <w:rsid w:val="00B42713"/>
    <w:rsid w:val="00B434B0"/>
    <w:rsid w:val="00B476CD"/>
    <w:rsid w:val="00B4779B"/>
    <w:rsid w:val="00B50DC0"/>
    <w:rsid w:val="00B51FE4"/>
    <w:rsid w:val="00B52D8B"/>
    <w:rsid w:val="00B53096"/>
    <w:rsid w:val="00B534B2"/>
    <w:rsid w:val="00B546C4"/>
    <w:rsid w:val="00B5474C"/>
    <w:rsid w:val="00B55456"/>
    <w:rsid w:val="00B55F9B"/>
    <w:rsid w:val="00B5617A"/>
    <w:rsid w:val="00B56EBF"/>
    <w:rsid w:val="00B602CD"/>
    <w:rsid w:val="00B60EC4"/>
    <w:rsid w:val="00B617D6"/>
    <w:rsid w:val="00B62F16"/>
    <w:rsid w:val="00B6476C"/>
    <w:rsid w:val="00B658C5"/>
    <w:rsid w:val="00B66DA1"/>
    <w:rsid w:val="00B6735C"/>
    <w:rsid w:val="00B7008D"/>
    <w:rsid w:val="00B70566"/>
    <w:rsid w:val="00B72ACC"/>
    <w:rsid w:val="00B736C2"/>
    <w:rsid w:val="00B7447B"/>
    <w:rsid w:val="00B75A84"/>
    <w:rsid w:val="00B7702A"/>
    <w:rsid w:val="00B80918"/>
    <w:rsid w:val="00B81C46"/>
    <w:rsid w:val="00B81DEF"/>
    <w:rsid w:val="00B82F1B"/>
    <w:rsid w:val="00B83916"/>
    <w:rsid w:val="00B83DFF"/>
    <w:rsid w:val="00B8503A"/>
    <w:rsid w:val="00B85B2E"/>
    <w:rsid w:val="00B90195"/>
    <w:rsid w:val="00B9069C"/>
    <w:rsid w:val="00B908FF"/>
    <w:rsid w:val="00B90C54"/>
    <w:rsid w:val="00B90E9B"/>
    <w:rsid w:val="00B919A9"/>
    <w:rsid w:val="00B919CB"/>
    <w:rsid w:val="00B92A1B"/>
    <w:rsid w:val="00B93D8F"/>
    <w:rsid w:val="00B93F91"/>
    <w:rsid w:val="00B94FB4"/>
    <w:rsid w:val="00B95392"/>
    <w:rsid w:val="00B9558A"/>
    <w:rsid w:val="00B95A54"/>
    <w:rsid w:val="00B95E78"/>
    <w:rsid w:val="00B9624E"/>
    <w:rsid w:val="00B96C7D"/>
    <w:rsid w:val="00BA056E"/>
    <w:rsid w:val="00BA0776"/>
    <w:rsid w:val="00BA0F4E"/>
    <w:rsid w:val="00BA1BDD"/>
    <w:rsid w:val="00BA2E26"/>
    <w:rsid w:val="00BA33D5"/>
    <w:rsid w:val="00BA4830"/>
    <w:rsid w:val="00BA528E"/>
    <w:rsid w:val="00BA662C"/>
    <w:rsid w:val="00BA67CE"/>
    <w:rsid w:val="00BA6A02"/>
    <w:rsid w:val="00BA7494"/>
    <w:rsid w:val="00BA777D"/>
    <w:rsid w:val="00BA7A8D"/>
    <w:rsid w:val="00BB09EC"/>
    <w:rsid w:val="00BB0D26"/>
    <w:rsid w:val="00BB1121"/>
    <w:rsid w:val="00BB13B1"/>
    <w:rsid w:val="00BB18B3"/>
    <w:rsid w:val="00BB1B45"/>
    <w:rsid w:val="00BB3A14"/>
    <w:rsid w:val="00BB5C14"/>
    <w:rsid w:val="00BB7A7C"/>
    <w:rsid w:val="00BC05ED"/>
    <w:rsid w:val="00BC0B94"/>
    <w:rsid w:val="00BC128B"/>
    <w:rsid w:val="00BC19DC"/>
    <w:rsid w:val="00BC23D0"/>
    <w:rsid w:val="00BC2B3E"/>
    <w:rsid w:val="00BC365E"/>
    <w:rsid w:val="00BC45D9"/>
    <w:rsid w:val="00BC50B6"/>
    <w:rsid w:val="00BC5896"/>
    <w:rsid w:val="00BC5C02"/>
    <w:rsid w:val="00BC6EC9"/>
    <w:rsid w:val="00BC7C8F"/>
    <w:rsid w:val="00BD0135"/>
    <w:rsid w:val="00BD0B27"/>
    <w:rsid w:val="00BD108A"/>
    <w:rsid w:val="00BD38BD"/>
    <w:rsid w:val="00BD3D0B"/>
    <w:rsid w:val="00BD5C99"/>
    <w:rsid w:val="00BE05AF"/>
    <w:rsid w:val="00BE09E4"/>
    <w:rsid w:val="00BE1492"/>
    <w:rsid w:val="00BE174A"/>
    <w:rsid w:val="00BE194F"/>
    <w:rsid w:val="00BE1C44"/>
    <w:rsid w:val="00BE1DA9"/>
    <w:rsid w:val="00BE3849"/>
    <w:rsid w:val="00BE3B30"/>
    <w:rsid w:val="00BE5A13"/>
    <w:rsid w:val="00BE5E5F"/>
    <w:rsid w:val="00BE6A13"/>
    <w:rsid w:val="00BE7402"/>
    <w:rsid w:val="00BE78A7"/>
    <w:rsid w:val="00BF046A"/>
    <w:rsid w:val="00BF17B9"/>
    <w:rsid w:val="00BF1B54"/>
    <w:rsid w:val="00BF1C93"/>
    <w:rsid w:val="00BF2CEA"/>
    <w:rsid w:val="00BF362E"/>
    <w:rsid w:val="00BF43B0"/>
    <w:rsid w:val="00BF6169"/>
    <w:rsid w:val="00BF64F4"/>
    <w:rsid w:val="00BF6D0B"/>
    <w:rsid w:val="00BF73B0"/>
    <w:rsid w:val="00C010B6"/>
    <w:rsid w:val="00C01CD5"/>
    <w:rsid w:val="00C03A93"/>
    <w:rsid w:val="00C052EA"/>
    <w:rsid w:val="00C05792"/>
    <w:rsid w:val="00C060BC"/>
    <w:rsid w:val="00C066BC"/>
    <w:rsid w:val="00C06F68"/>
    <w:rsid w:val="00C0722D"/>
    <w:rsid w:val="00C07C21"/>
    <w:rsid w:val="00C07E78"/>
    <w:rsid w:val="00C11E5E"/>
    <w:rsid w:val="00C12837"/>
    <w:rsid w:val="00C128F5"/>
    <w:rsid w:val="00C13D6D"/>
    <w:rsid w:val="00C14F84"/>
    <w:rsid w:val="00C1569C"/>
    <w:rsid w:val="00C159AF"/>
    <w:rsid w:val="00C165A1"/>
    <w:rsid w:val="00C1668F"/>
    <w:rsid w:val="00C173C9"/>
    <w:rsid w:val="00C1742D"/>
    <w:rsid w:val="00C1767A"/>
    <w:rsid w:val="00C20B50"/>
    <w:rsid w:val="00C20F4E"/>
    <w:rsid w:val="00C229E3"/>
    <w:rsid w:val="00C23CF1"/>
    <w:rsid w:val="00C243D2"/>
    <w:rsid w:val="00C24D2E"/>
    <w:rsid w:val="00C24EFE"/>
    <w:rsid w:val="00C2595D"/>
    <w:rsid w:val="00C25FEA"/>
    <w:rsid w:val="00C264E9"/>
    <w:rsid w:val="00C266F5"/>
    <w:rsid w:val="00C26A17"/>
    <w:rsid w:val="00C315D5"/>
    <w:rsid w:val="00C329B9"/>
    <w:rsid w:val="00C32D87"/>
    <w:rsid w:val="00C330D6"/>
    <w:rsid w:val="00C332FE"/>
    <w:rsid w:val="00C33FB2"/>
    <w:rsid w:val="00C34DF1"/>
    <w:rsid w:val="00C36615"/>
    <w:rsid w:val="00C36EDB"/>
    <w:rsid w:val="00C40614"/>
    <w:rsid w:val="00C40B9D"/>
    <w:rsid w:val="00C41742"/>
    <w:rsid w:val="00C41B58"/>
    <w:rsid w:val="00C41D23"/>
    <w:rsid w:val="00C445BE"/>
    <w:rsid w:val="00C44E38"/>
    <w:rsid w:val="00C45D3C"/>
    <w:rsid w:val="00C45E97"/>
    <w:rsid w:val="00C460DE"/>
    <w:rsid w:val="00C46510"/>
    <w:rsid w:val="00C46B24"/>
    <w:rsid w:val="00C50344"/>
    <w:rsid w:val="00C5100B"/>
    <w:rsid w:val="00C51127"/>
    <w:rsid w:val="00C5153D"/>
    <w:rsid w:val="00C5274C"/>
    <w:rsid w:val="00C5363D"/>
    <w:rsid w:val="00C54293"/>
    <w:rsid w:val="00C5517C"/>
    <w:rsid w:val="00C55BCF"/>
    <w:rsid w:val="00C57360"/>
    <w:rsid w:val="00C57AA7"/>
    <w:rsid w:val="00C57E7D"/>
    <w:rsid w:val="00C602AF"/>
    <w:rsid w:val="00C626D0"/>
    <w:rsid w:val="00C632B6"/>
    <w:rsid w:val="00C63397"/>
    <w:rsid w:val="00C63412"/>
    <w:rsid w:val="00C64260"/>
    <w:rsid w:val="00C64E91"/>
    <w:rsid w:val="00C6679F"/>
    <w:rsid w:val="00C67061"/>
    <w:rsid w:val="00C672C6"/>
    <w:rsid w:val="00C676BB"/>
    <w:rsid w:val="00C7007B"/>
    <w:rsid w:val="00C70B98"/>
    <w:rsid w:val="00C71844"/>
    <w:rsid w:val="00C72048"/>
    <w:rsid w:val="00C72410"/>
    <w:rsid w:val="00C72E0B"/>
    <w:rsid w:val="00C7376F"/>
    <w:rsid w:val="00C75C41"/>
    <w:rsid w:val="00C75D2C"/>
    <w:rsid w:val="00C80571"/>
    <w:rsid w:val="00C82BCB"/>
    <w:rsid w:val="00C82FB3"/>
    <w:rsid w:val="00C84622"/>
    <w:rsid w:val="00C84841"/>
    <w:rsid w:val="00C85C44"/>
    <w:rsid w:val="00C85E9D"/>
    <w:rsid w:val="00C8631A"/>
    <w:rsid w:val="00C87587"/>
    <w:rsid w:val="00C902EB"/>
    <w:rsid w:val="00C9043E"/>
    <w:rsid w:val="00C90B46"/>
    <w:rsid w:val="00C919E6"/>
    <w:rsid w:val="00C91B13"/>
    <w:rsid w:val="00C91D8E"/>
    <w:rsid w:val="00C92832"/>
    <w:rsid w:val="00C92BC4"/>
    <w:rsid w:val="00C95961"/>
    <w:rsid w:val="00CA20A7"/>
    <w:rsid w:val="00CA21BE"/>
    <w:rsid w:val="00CA2800"/>
    <w:rsid w:val="00CA29F8"/>
    <w:rsid w:val="00CA332F"/>
    <w:rsid w:val="00CA563B"/>
    <w:rsid w:val="00CA5672"/>
    <w:rsid w:val="00CA5994"/>
    <w:rsid w:val="00CA5B38"/>
    <w:rsid w:val="00CA5EB8"/>
    <w:rsid w:val="00CA64E4"/>
    <w:rsid w:val="00CA6AB9"/>
    <w:rsid w:val="00CA7232"/>
    <w:rsid w:val="00CA73CE"/>
    <w:rsid w:val="00CA7FAF"/>
    <w:rsid w:val="00CB00A4"/>
    <w:rsid w:val="00CB043F"/>
    <w:rsid w:val="00CB12B5"/>
    <w:rsid w:val="00CB279E"/>
    <w:rsid w:val="00CB32ED"/>
    <w:rsid w:val="00CB472C"/>
    <w:rsid w:val="00CB4CC0"/>
    <w:rsid w:val="00CB76A4"/>
    <w:rsid w:val="00CC0FB5"/>
    <w:rsid w:val="00CC233C"/>
    <w:rsid w:val="00CC4F24"/>
    <w:rsid w:val="00CC5335"/>
    <w:rsid w:val="00CC53A3"/>
    <w:rsid w:val="00CC7F17"/>
    <w:rsid w:val="00CD1F3E"/>
    <w:rsid w:val="00CD23BE"/>
    <w:rsid w:val="00CD510E"/>
    <w:rsid w:val="00CD5637"/>
    <w:rsid w:val="00CD5FCA"/>
    <w:rsid w:val="00CD7055"/>
    <w:rsid w:val="00CE0DF9"/>
    <w:rsid w:val="00CE1EBF"/>
    <w:rsid w:val="00CE2087"/>
    <w:rsid w:val="00CE31C9"/>
    <w:rsid w:val="00CE4471"/>
    <w:rsid w:val="00CE4BA5"/>
    <w:rsid w:val="00CE4D13"/>
    <w:rsid w:val="00CE5394"/>
    <w:rsid w:val="00CE5DF7"/>
    <w:rsid w:val="00CE7CCC"/>
    <w:rsid w:val="00CF0A56"/>
    <w:rsid w:val="00CF0A83"/>
    <w:rsid w:val="00CF120A"/>
    <w:rsid w:val="00CF12BE"/>
    <w:rsid w:val="00CF1D76"/>
    <w:rsid w:val="00CF277B"/>
    <w:rsid w:val="00CF29BC"/>
    <w:rsid w:val="00CF2BE3"/>
    <w:rsid w:val="00CF60E2"/>
    <w:rsid w:val="00CF674E"/>
    <w:rsid w:val="00CF74B5"/>
    <w:rsid w:val="00D00219"/>
    <w:rsid w:val="00D008F7"/>
    <w:rsid w:val="00D00B2D"/>
    <w:rsid w:val="00D0104C"/>
    <w:rsid w:val="00D01EA7"/>
    <w:rsid w:val="00D01F3E"/>
    <w:rsid w:val="00D02D23"/>
    <w:rsid w:val="00D03557"/>
    <w:rsid w:val="00D06295"/>
    <w:rsid w:val="00D063A8"/>
    <w:rsid w:val="00D064FF"/>
    <w:rsid w:val="00D065EA"/>
    <w:rsid w:val="00D069B3"/>
    <w:rsid w:val="00D07622"/>
    <w:rsid w:val="00D07E88"/>
    <w:rsid w:val="00D1005F"/>
    <w:rsid w:val="00D100E0"/>
    <w:rsid w:val="00D11A8C"/>
    <w:rsid w:val="00D11BC7"/>
    <w:rsid w:val="00D12254"/>
    <w:rsid w:val="00D12A88"/>
    <w:rsid w:val="00D12DFD"/>
    <w:rsid w:val="00D12FC8"/>
    <w:rsid w:val="00D13439"/>
    <w:rsid w:val="00D13EBB"/>
    <w:rsid w:val="00D14B03"/>
    <w:rsid w:val="00D157DD"/>
    <w:rsid w:val="00D1685E"/>
    <w:rsid w:val="00D173F3"/>
    <w:rsid w:val="00D17608"/>
    <w:rsid w:val="00D17CE2"/>
    <w:rsid w:val="00D2174E"/>
    <w:rsid w:val="00D2299C"/>
    <w:rsid w:val="00D22B29"/>
    <w:rsid w:val="00D23189"/>
    <w:rsid w:val="00D2469E"/>
    <w:rsid w:val="00D256C4"/>
    <w:rsid w:val="00D25C84"/>
    <w:rsid w:val="00D26553"/>
    <w:rsid w:val="00D26DAA"/>
    <w:rsid w:val="00D26F70"/>
    <w:rsid w:val="00D27659"/>
    <w:rsid w:val="00D277C9"/>
    <w:rsid w:val="00D30FA2"/>
    <w:rsid w:val="00D31358"/>
    <w:rsid w:val="00D31E13"/>
    <w:rsid w:val="00D32D89"/>
    <w:rsid w:val="00D34627"/>
    <w:rsid w:val="00D3574A"/>
    <w:rsid w:val="00D369B0"/>
    <w:rsid w:val="00D36AE0"/>
    <w:rsid w:val="00D372D9"/>
    <w:rsid w:val="00D4006B"/>
    <w:rsid w:val="00D40CEF"/>
    <w:rsid w:val="00D41398"/>
    <w:rsid w:val="00D41603"/>
    <w:rsid w:val="00D416D7"/>
    <w:rsid w:val="00D43650"/>
    <w:rsid w:val="00D44FDB"/>
    <w:rsid w:val="00D46064"/>
    <w:rsid w:val="00D507E6"/>
    <w:rsid w:val="00D529B8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5A1"/>
    <w:rsid w:val="00D576E4"/>
    <w:rsid w:val="00D57831"/>
    <w:rsid w:val="00D5783F"/>
    <w:rsid w:val="00D60062"/>
    <w:rsid w:val="00D61710"/>
    <w:rsid w:val="00D61762"/>
    <w:rsid w:val="00D63330"/>
    <w:rsid w:val="00D63A27"/>
    <w:rsid w:val="00D63AD5"/>
    <w:rsid w:val="00D63AF2"/>
    <w:rsid w:val="00D64224"/>
    <w:rsid w:val="00D65514"/>
    <w:rsid w:val="00D65689"/>
    <w:rsid w:val="00D65C31"/>
    <w:rsid w:val="00D661A8"/>
    <w:rsid w:val="00D66D85"/>
    <w:rsid w:val="00D67D46"/>
    <w:rsid w:val="00D705F1"/>
    <w:rsid w:val="00D711C3"/>
    <w:rsid w:val="00D71B32"/>
    <w:rsid w:val="00D71E98"/>
    <w:rsid w:val="00D72DB1"/>
    <w:rsid w:val="00D73E92"/>
    <w:rsid w:val="00D7434C"/>
    <w:rsid w:val="00D747A4"/>
    <w:rsid w:val="00D74B8C"/>
    <w:rsid w:val="00D75582"/>
    <w:rsid w:val="00D75A81"/>
    <w:rsid w:val="00D75BE6"/>
    <w:rsid w:val="00D7687D"/>
    <w:rsid w:val="00D76A65"/>
    <w:rsid w:val="00D76B66"/>
    <w:rsid w:val="00D76BE1"/>
    <w:rsid w:val="00D77C72"/>
    <w:rsid w:val="00D81ADB"/>
    <w:rsid w:val="00D81FB5"/>
    <w:rsid w:val="00D831FC"/>
    <w:rsid w:val="00D84170"/>
    <w:rsid w:val="00D844BA"/>
    <w:rsid w:val="00D84AC2"/>
    <w:rsid w:val="00D84ACF"/>
    <w:rsid w:val="00D850FF"/>
    <w:rsid w:val="00D8581C"/>
    <w:rsid w:val="00D8584C"/>
    <w:rsid w:val="00D85B3A"/>
    <w:rsid w:val="00D87A93"/>
    <w:rsid w:val="00D87F8D"/>
    <w:rsid w:val="00D9006B"/>
    <w:rsid w:val="00D90198"/>
    <w:rsid w:val="00D91397"/>
    <w:rsid w:val="00D916B4"/>
    <w:rsid w:val="00D91854"/>
    <w:rsid w:val="00D919AA"/>
    <w:rsid w:val="00D91CEE"/>
    <w:rsid w:val="00D924C0"/>
    <w:rsid w:val="00D92849"/>
    <w:rsid w:val="00D92ED5"/>
    <w:rsid w:val="00D93007"/>
    <w:rsid w:val="00D93321"/>
    <w:rsid w:val="00D9376B"/>
    <w:rsid w:val="00D94261"/>
    <w:rsid w:val="00D94299"/>
    <w:rsid w:val="00D94588"/>
    <w:rsid w:val="00D95A2B"/>
    <w:rsid w:val="00D9686F"/>
    <w:rsid w:val="00DA0015"/>
    <w:rsid w:val="00DA1452"/>
    <w:rsid w:val="00DA23CF"/>
    <w:rsid w:val="00DA37A8"/>
    <w:rsid w:val="00DA3CE9"/>
    <w:rsid w:val="00DA5770"/>
    <w:rsid w:val="00DA58B2"/>
    <w:rsid w:val="00DA58E1"/>
    <w:rsid w:val="00DA649B"/>
    <w:rsid w:val="00DA7B74"/>
    <w:rsid w:val="00DB2748"/>
    <w:rsid w:val="00DB34E4"/>
    <w:rsid w:val="00DB53C2"/>
    <w:rsid w:val="00DB7765"/>
    <w:rsid w:val="00DC1FBE"/>
    <w:rsid w:val="00DC2761"/>
    <w:rsid w:val="00DC2C3A"/>
    <w:rsid w:val="00DC300C"/>
    <w:rsid w:val="00DC33B4"/>
    <w:rsid w:val="00DC5960"/>
    <w:rsid w:val="00DC5C27"/>
    <w:rsid w:val="00DC6966"/>
    <w:rsid w:val="00DC6DD9"/>
    <w:rsid w:val="00DC7A65"/>
    <w:rsid w:val="00DC7AC6"/>
    <w:rsid w:val="00DC7C6B"/>
    <w:rsid w:val="00DD0015"/>
    <w:rsid w:val="00DD12E4"/>
    <w:rsid w:val="00DD2D28"/>
    <w:rsid w:val="00DD370A"/>
    <w:rsid w:val="00DD3ABB"/>
    <w:rsid w:val="00DD5460"/>
    <w:rsid w:val="00DD5B11"/>
    <w:rsid w:val="00DD7033"/>
    <w:rsid w:val="00DD7BE0"/>
    <w:rsid w:val="00DD7EA6"/>
    <w:rsid w:val="00DE26CF"/>
    <w:rsid w:val="00DE2D12"/>
    <w:rsid w:val="00DE3E92"/>
    <w:rsid w:val="00DE40B1"/>
    <w:rsid w:val="00DE428D"/>
    <w:rsid w:val="00DE58FA"/>
    <w:rsid w:val="00DE6573"/>
    <w:rsid w:val="00DE6816"/>
    <w:rsid w:val="00DE7537"/>
    <w:rsid w:val="00DF0619"/>
    <w:rsid w:val="00DF35E2"/>
    <w:rsid w:val="00DF4164"/>
    <w:rsid w:val="00DF4F03"/>
    <w:rsid w:val="00DF588F"/>
    <w:rsid w:val="00DF6109"/>
    <w:rsid w:val="00DF6479"/>
    <w:rsid w:val="00DF7819"/>
    <w:rsid w:val="00E00406"/>
    <w:rsid w:val="00E00F49"/>
    <w:rsid w:val="00E00FE7"/>
    <w:rsid w:val="00E01D44"/>
    <w:rsid w:val="00E01F77"/>
    <w:rsid w:val="00E02ED6"/>
    <w:rsid w:val="00E04699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54A0"/>
    <w:rsid w:val="00E15DEE"/>
    <w:rsid w:val="00E165B0"/>
    <w:rsid w:val="00E165E9"/>
    <w:rsid w:val="00E16E97"/>
    <w:rsid w:val="00E17315"/>
    <w:rsid w:val="00E20991"/>
    <w:rsid w:val="00E212E1"/>
    <w:rsid w:val="00E219D5"/>
    <w:rsid w:val="00E21B24"/>
    <w:rsid w:val="00E2309E"/>
    <w:rsid w:val="00E246C8"/>
    <w:rsid w:val="00E25026"/>
    <w:rsid w:val="00E25239"/>
    <w:rsid w:val="00E25A43"/>
    <w:rsid w:val="00E260FB"/>
    <w:rsid w:val="00E263D0"/>
    <w:rsid w:val="00E3083B"/>
    <w:rsid w:val="00E31ED1"/>
    <w:rsid w:val="00E31F8F"/>
    <w:rsid w:val="00E32B18"/>
    <w:rsid w:val="00E32E0F"/>
    <w:rsid w:val="00E330A8"/>
    <w:rsid w:val="00E3459F"/>
    <w:rsid w:val="00E34F91"/>
    <w:rsid w:val="00E352C6"/>
    <w:rsid w:val="00E3630A"/>
    <w:rsid w:val="00E36581"/>
    <w:rsid w:val="00E36630"/>
    <w:rsid w:val="00E36635"/>
    <w:rsid w:val="00E37736"/>
    <w:rsid w:val="00E40671"/>
    <w:rsid w:val="00E40E5E"/>
    <w:rsid w:val="00E418C3"/>
    <w:rsid w:val="00E43082"/>
    <w:rsid w:val="00E43ED6"/>
    <w:rsid w:val="00E445BF"/>
    <w:rsid w:val="00E44B38"/>
    <w:rsid w:val="00E4512D"/>
    <w:rsid w:val="00E457CE"/>
    <w:rsid w:val="00E46542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5D3"/>
    <w:rsid w:val="00E54FB1"/>
    <w:rsid w:val="00E564B7"/>
    <w:rsid w:val="00E56EC5"/>
    <w:rsid w:val="00E57C41"/>
    <w:rsid w:val="00E609C5"/>
    <w:rsid w:val="00E618CA"/>
    <w:rsid w:val="00E61B8E"/>
    <w:rsid w:val="00E62335"/>
    <w:rsid w:val="00E63113"/>
    <w:rsid w:val="00E65C68"/>
    <w:rsid w:val="00E66289"/>
    <w:rsid w:val="00E66978"/>
    <w:rsid w:val="00E66A56"/>
    <w:rsid w:val="00E66D13"/>
    <w:rsid w:val="00E670C2"/>
    <w:rsid w:val="00E70255"/>
    <w:rsid w:val="00E70534"/>
    <w:rsid w:val="00E724B0"/>
    <w:rsid w:val="00E73AE8"/>
    <w:rsid w:val="00E74316"/>
    <w:rsid w:val="00E7444B"/>
    <w:rsid w:val="00E75636"/>
    <w:rsid w:val="00E75EA5"/>
    <w:rsid w:val="00E76340"/>
    <w:rsid w:val="00E8074C"/>
    <w:rsid w:val="00E80D45"/>
    <w:rsid w:val="00E8157D"/>
    <w:rsid w:val="00E825B6"/>
    <w:rsid w:val="00E83667"/>
    <w:rsid w:val="00E84541"/>
    <w:rsid w:val="00E85261"/>
    <w:rsid w:val="00E8559C"/>
    <w:rsid w:val="00E857B6"/>
    <w:rsid w:val="00E85A93"/>
    <w:rsid w:val="00E866A9"/>
    <w:rsid w:val="00E86ACA"/>
    <w:rsid w:val="00E87194"/>
    <w:rsid w:val="00E87ABD"/>
    <w:rsid w:val="00E9080D"/>
    <w:rsid w:val="00E9111D"/>
    <w:rsid w:val="00E91CFC"/>
    <w:rsid w:val="00E933ED"/>
    <w:rsid w:val="00E93620"/>
    <w:rsid w:val="00E937DC"/>
    <w:rsid w:val="00E94F6F"/>
    <w:rsid w:val="00E95C32"/>
    <w:rsid w:val="00E96A23"/>
    <w:rsid w:val="00E97254"/>
    <w:rsid w:val="00E9743A"/>
    <w:rsid w:val="00E974D5"/>
    <w:rsid w:val="00E976B1"/>
    <w:rsid w:val="00EA0975"/>
    <w:rsid w:val="00EA0AF8"/>
    <w:rsid w:val="00EA1A75"/>
    <w:rsid w:val="00EA2A27"/>
    <w:rsid w:val="00EA2EA4"/>
    <w:rsid w:val="00EA31D3"/>
    <w:rsid w:val="00EA39C4"/>
    <w:rsid w:val="00EA3B42"/>
    <w:rsid w:val="00EA3C8B"/>
    <w:rsid w:val="00EA3D0C"/>
    <w:rsid w:val="00EA585B"/>
    <w:rsid w:val="00EA6158"/>
    <w:rsid w:val="00EA6654"/>
    <w:rsid w:val="00EA73FF"/>
    <w:rsid w:val="00EB12DC"/>
    <w:rsid w:val="00EB1D56"/>
    <w:rsid w:val="00EB33C2"/>
    <w:rsid w:val="00EB35E7"/>
    <w:rsid w:val="00EB3893"/>
    <w:rsid w:val="00EB4AF4"/>
    <w:rsid w:val="00EB74F9"/>
    <w:rsid w:val="00EB7F6C"/>
    <w:rsid w:val="00EC077F"/>
    <w:rsid w:val="00EC2199"/>
    <w:rsid w:val="00EC2807"/>
    <w:rsid w:val="00EC2C02"/>
    <w:rsid w:val="00EC2E32"/>
    <w:rsid w:val="00EC3C1B"/>
    <w:rsid w:val="00EC3C72"/>
    <w:rsid w:val="00EC4DC0"/>
    <w:rsid w:val="00EC4EA2"/>
    <w:rsid w:val="00ED23AD"/>
    <w:rsid w:val="00ED23F1"/>
    <w:rsid w:val="00ED330C"/>
    <w:rsid w:val="00ED5269"/>
    <w:rsid w:val="00ED5773"/>
    <w:rsid w:val="00ED5A32"/>
    <w:rsid w:val="00ED6254"/>
    <w:rsid w:val="00ED65BB"/>
    <w:rsid w:val="00ED68EE"/>
    <w:rsid w:val="00ED6C19"/>
    <w:rsid w:val="00ED784F"/>
    <w:rsid w:val="00EE12AB"/>
    <w:rsid w:val="00EE1E09"/>
    <w:rsid w:val="00EE2035"/>
    <w:rsid w:val="00EE2196"/>
    <w:rsid w:val="00EE2404"/>
    <w:rsid w:val="00EE2454"/>
    <w:rsid w:val="00EE2DF2"/>
    <w:rsid w:val="00EE337B"/>
    <w:rsid w:val="00EE51F2"/>
    <w:rsid w:val="00EE644A"/>
    <w:rsid w:val="00EE73CE"/>
    <w:rsid w:val="00EE7773"/>
    <w:rsid w:val="00EE7C55"/>
    <w:rsid w:val="00EF0B3B"/>
    <w:rsid w:val="00EF45BB"/>
    <w:rsid w:val="00EF4C60"/>
    <w:rsid w:val="00EF6554"/>
    <w:rsid w:val="00EF6757"/>
    <w:rsid w:val="00EF67DA"/>
    <w:rsid w:val="00F00051"/>
    <w:rsid w:val="00F01776"/>
    <w:rsid w:val="00F01D55"/>
    <w:rsid w:val="00F028DE"/>
    <w:rsid w:val="00F030AE"/>
    <w:rsid w:val="00F03FF8"/>
    <w:rsid w:val="00F04521"/>
    <w:rsid w:val="00F04810"/>
    <w:rsid w:val="00F04A3F"/>
    <w:rsid w:val="00F04CAE"/>
    <w:rsid w:val="00F05913"/>
    <w:rsid w:val="00F064EA"/>
    <w:rsid w:val="00F06E9C"/>
    <w:rsid w:val="00F073BE"/>
    <w:rsid w:val="00F103C6"/>
    <w:rsid w:val="00F1087F"/>
    <w:rsid w:val="00F110B8"/>
    <w:rsid w:val="00F11616"/>
    <w:rsid w:val="00F11A16"/>
    <w:rsid w:val="00F1237A"/>
    <w:rsid w:val="00F12554"/>
    <w:rsid w:val="00F14B13"/>
    <w:rsid w:val="00F14EF2"/>
    <w:rsid w:val="00F150DF"/>
    <w:rsid w:val="00F15E32"/>
    <w:rsid w:val="00F16804"/>
    <w:rsid w:val="00F20933"/>
    <w:rsid w:val="00F211EE"/>
    <w:rsid w:val="00F21A7A"/>
    <w:rsid w:val="00F22DAE"/>
    <w:rsid w:val="00F22E0F"/>
    <w:rsid w:val="00F2374C"/>
    <w:rsid w:val="00F239B6"/>
    <w:rsid w:val="00F2439C"/>
    <w:rsid w:val="00F25194"/>
    <w:rsid w:val="00F30347"/>
    <w:rsid w:val="00F3074E"/>
    <w:rsid w:val="00F30A7E"/>
    <w:rsid w:val="00F30B1E"/>
    <w:rsid w:val="00F320DF"/>
    <w:rsid w:val="00F32672"/>
    <w:rsid w:val="00F33F84"/>
    <w:rsid w:val="00F3414D"/>
    <w:rsid w:val="00F34999"/>
    <w:rsid w:val="00F34B30"/>
    <w:rsid w:val="00F34D8C"/>
    <w:rsid w:val="00F35560"/>
    <w:rsid w:val="00F35791"/>
    <w:rsid w:val="00F36169"/>
    <w:rsid w:val="00F36970"/>
    <w:rsid w:val="00F36ED2"/>
    <w:rsid w:val="00F37818"/>
    <w:rsid w:val="00F4079D"/>
    <w:rsid w:val="00F41950"/>
    <w:rsid w:val="00F41C79"/>
    <w:rsid w:val="00F42053"/>
    <w:rsid w:val="00F43835"/>
    <w:rsid w:val="00F43E0A"/>
    <w:rsid w:val="00F448F4"/>
    <w:rsid w:val="00F45242"/>
    <w:rsid w:val="00F45C23"/>
    <w:rsid w:val="00F45FC0"/>
    <w:rsid w:val="00F46351"/>
    <w:rsid w:val="00F46D70"/>
    <w:rsid w:val="00F47143"/>
    <w:rsid w:val="00F50371"/>
    <w:rsid w:val="00F50425"/>
    <w:rsid w:val="00F5170C"/>
    <w:rsid w:val="00F51EF9"/>
    <w:rsid w:val="00F52DF7"/>
    <w:rsid w:val="00F52F62"/>
    <w:rsid w:val="00F5382A"/>
    <w:rsid w:val="00F53A66"/>
    <w:rsid w:val="00F53ACE"/>
    <w:rsid w:val="00F5492C"/>
    <w:rsid w:val="00F54ADB"/>
    <w:rsid w:val="00F54CD2"/>
    <w:rsid w:val="00F551C7"/>
    <w:rsid w:val="00F55CCB"/>
    <w:rsid w:val="00F56732"/>
    <w:rsid w:val="00F56BEC"/>
    <w:rsid w:val="00F60D1E"/>
    <w:rsid w:val="00F60D3E"/>
    <w:rsid w:val="00F62169"/>
    <w:rsid w:val="00F63911"/>
    <w:rsid w:val="00F64E13"/>
    <w:rsid w:val="00F65271"/>
    <w:rsid w:val="00F65914"/>
    <w:rsid w:val="00F67946"/>
    <w:rsid w:val="00F70B27"/>
    <w:rsid w:val="00F719DD"/>
    <w:rsid w:val="00F721F8"/>
    <w:rsid w:val="00F72C3B"/>
    <w:rsid w:val="00F7304E"/>
    <w:rsid w:val="00F73117"/>
    <w:rsid w:val="00F73215"/>
    <w:rsid w:val="00F7329C"/>
    <w:rsid w:val="00F738F5"/>
    <w:rsid w:val="00F739A7"/>
    <w:rsid w:val="00F73BE4"/>
    <w:rsid w:val="00F73F7D"/>
    <w:rsid w:val="00F749B0"/>
    <w:rsid w:val="00F75204"/>
    <w:rsid w:val="00F7529E"/>
    <w:rsid w:val="00F75C29"/>
    <w:rsid w:val="00F77175"/>
    <w:rsid w:val="00F7723F"/>
    <w:rsid w:val="00F806B0"/>
    <w:rsid w:val="00F81C2F"/>
    <w:rsid w:val="00F8338E"/>
    <w:rsid w:val="00F8364E"/>
    <w:rsid w:val="00F84A74"/>
    <w:rsid w:val="00F84E0C"/>
    <w:rsid w:val="00F85AF1"/>
    <w:rsid w:val="00F875F1"/>
    <w:rsid w:val="00F90BA4"/>
    <w:rsid w:val="00F913E8"/>
    <w:rsid w:val="00F92322"/>
    <w:rsid w:val="00F936A3"/>
    <w:rsid w:val="00F94452"/>
    <w:rsid w:val="00F945EB"/>
    <w:rsid w:val="00F959A4"/>
    <w:rsid w:val="00F959FD"/>
    <w:rsid w:val="00F95E42"/>
    <w:rsid w:val="00F96BA0"/>
    <w:rsid w:val="00F970AA"/>
    <w:rsid w:val="00F97B9A"/>
    <w:rsid w:val="00FA0273"/>
    <w:rsid w:val="00FA0954"/>
    <w:rsid w:val="00FA0D01"/>
    <w:rsid w:val="00FA1991"/>
    <w:rsid w:val="00FA1E12"/>
    <w:rsid w:val="00FA264A"/>
    <w:rsid w:val="00FA451B"/>
    <w:rsid w:val="00FA5CD5"/>
    <w:rsid w:val="00FA6BDE"/>
    <w:rsid w:val="00FA6D80"/>
    <w:rsid w:val="00FA6E32"/>
    <w:rsid w:val="00FA7295"/>
    <w:rsid w:val="00FA7CF6"/>
    <w:rsid w:val="00FB1848"/>
    <w:rsid w:val="00FB2EA7"/>
    <w:rsid w:val="00FB3A49"/>
    <w:rsid w:val="00FB4062"/>
    <w:rsid w:val="00FB4076"/>
    <w:rsid w:val="00FB4114"/>
    <w:rsid w:val="00FB494A"/>
    <w:rsid w:val="00FB5073"/>
    <w:rsid w:val="00FB5E23"/>
    <w:rsid w:val="00FB6679"/>
    <w:rsid w:val="00FB66F0"/>
    <w:rsid w:val="00FB6A19"/>
    <w:rsid w:val="00FB6BDB"/>
    <w:rsid w:val="00FB7086"/>
    <w:rsid w:val="00FB7D0E"/>
    <w:rsid w:val="00FC0236"/>
    <w:rsid w:val="00FC1443"/>
    <w:rsid w:val="00FC188E"/>
    <w:rsid w:val="00FC1A31"/>
    <w:rsid w:val="00FC1EFE"/>
    <w:rsid w:val="00FC26FB"/>
    <w:rsid w:val="00FC2E33"/>
    <w:rsid w:val="00FC2E70"/>
    <w:rsid w:val="00FC3250"/>
    <w:rsid w:val="00FC3AAC"/>
    <w:rsid w:val="00FC3C62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044"/>
    <w:rsid w:val="00FD3373"/>
    <w:rsid w:val="00FD450C"/>
    <w:rsid w:val="00FD6CD0"/>
    <w:rsid w:val="00FD733D"/>
    <w:rsid w:val="00FD73EA"/>
    <w:rsid w:val="00FD7A39"/>
    <w:rsid w:val="00FE58A3"/>
    <w:rsid w:val="00FE5E39"/>
    <w:rsid w:val="00FE6F44"/>
    <w:rsid w:val="00FE71DC"/>
    <w:rsid w:val="00FE74C3"/>
    <w:rsid w:val="00FE74CD"/>
    <w:rsid w:val="00FF02D6"/>
    <w:rsid w:val="00FF08F9"/>
    <w:rsid w:val="00FF0D35"/>
    <w:rsid w:val="00FF277D"/>
    <w:rsid w:val="00FF2D99"/>
    <w:rsid w:val="00FF4540"/>
    <w:rsid w:val="00FF580D"/>
    <w:rsid w:val="00FF7757"/>
    <w:rsid w:val="00FF7E53"/>
    <w:rsid w:val="4C2C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qFormat="1" w:unhideWhenUsed="0" w:uiPriority="0" w:name="index 2"/>
    <w:lsdException w:unhideWhenUsed="0" w:uiPriority="0" w:name="index 3"/>
    <w:lsdException w:qFormat="1" w:unhideWhenUsed="0" w:uiPriority="0" w:name="index 4"/>
    <w:lsdException w:unhideWhenUsed="0" w:uiPriority="0" w:name="index 5"/>
    <w:lsdException w:qFormat="1" w:unhideWhenUsed="0" w:uiPriority="0" w:name="index 6"/>
    <w:lsdException w:unhideWhenUsed="0" w:uiPriority="0" w:name="index 7"/>
    <w:lsdException w:qFormat="1" w:unhideWhenUsed="0" w:uiPriority="0" w:name="index 8"/>
    <w:lsdException w:unhideWhenUsed="0" w:uiPriority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HuaweiSans-Regular" w:hAnsi="HuaweiSans-Regular" w:eastAsia="方正兰亭黑简体" w:cs="Arial"/>
      <w:sz w:val="32"/>
      <w:szCs w:val="32"/>
      <w:lang w:val="en-US" w:eastAsia="zh-CN" w:bidi="ar-SA"/>
    </w:rPr>
  </w:style>
  <w:style w:type="paragraph" w:styleId="3">
    <w:name w:val="heading 1"/>
    <w:basedOn w:val="1"/>
    <w:next w:val="4"/>
    <w:link w:val="243"/>
    <w:autoRedefine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 Sans" w:hAnsi="Huawei Sans"/>
      <w:b/>
      <w:bCs/>
      <w:sz w:val="44"/>
      <w:szCs w:val="44"/>
    </w:rPr>
  </w:style>
  <w:style w:type="paragraph" w:styleId="4">
    <w:name w:val="heading 2"/>
    <w:basedOn w:val="1"/>
    <w:next w:val="5"/>
    <w:link w:val="275"/>
    <w:autoRedefine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 Sans" w:hAnsi="Huawei Sans"/>
      <w:bCs/>
      <w:sz w:val="36"/>
      <w:szCs w:val="36"/>
      <w:lang w:eastAsia="en-US"/>
    </w:rPr>
  </w:style>
  <w:style w:type="paragraph" w:styleId="5">
    <w:name w:val="heading 3"/>
    <w:basedOn w:val="1"/>
    <w:link w:val="278"/>
    <w:autoRedefine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/>
    </w:rPr>
  </w:style>
  <w:style w:type="paragraph" w:styleId="6">
    <w:name w:val="heading 4"/>
    <w:basedOn w:val="1"/>
    <w:next w:val="7"/>
    <w:autoRedefine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 Sans" w:hAnsi="Huawei Sans"/>
      <w:sz w:val="28"/>
      <w:szCs w:val="28"/>
    </w:rPr>
  </w:style>
  <w:style w:type="paragraph" w:styleId="7">
    <w:name w:val="heading 5"/>
    <w:basedOn w:val="1"/>
    <w:next w:val="8"/>
    <w:autoRedefine/>
    <w:qFormat/>
    <w:uiPriority w:val="0"/>
    <w:pPr>
      <w:keepNext/>
      <w:keepLines/>
      <w:numPr>
        <w:ilvl w:val="4"/>
        <w:numId w:val="1"/>
      </w:numPr>
      <w:outlineLvl w:val="4"/>
    </w:pPr>
    <w:rPr>
      <w:rFonts w:ascii="Huawei Sans" w:hAnsi="Huawei Sans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方正兰亭黑简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autoRedefine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autoRedefine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autoRedefine/>
    <w:semiHidden/>
    <w:qFormat/>
    <w:uiPriority w:val="0"/>
    <w:pPr>
      <w:ind w:left="1680" w:hanging="210"/>
    </w:pPr>
    <w:rPr>
      <w:sz w:val="20"/>
      <w:szCs w:val="20"/>
    </w:r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  <w:sz w:val="20"/>
      <w:szCs w:val="20"/>
    </w:rPr>
  </w:style>
  <w:style w:type="paragraph" w:styleId="24">
    <w:name w:val="index 5"/>
    <w:basedOn w:val="1"/>
    <w:next w:val="1"/>
    <w:autoRedefine/>
    <w:semiHidden/>
    <w:uiPriority w:val="0"/>
    <w:pPr>
      <w:ind w:left="1050" w:hanging="210"/>
    </w:pPr>
    <w:rPr>
      <w:sz w:val="20"/>
      <w:szCs w:val="20"/>
    </w:rPr>
  </w:style>
  <w:style w:type="paragraph" w:styleId="25">
    <w:name w:val="List Bullet"/>
    <w:basedOn w:val="1"/>
    <w:autoRedefine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autoRedefine/>
    <w:semiHidden/>
    <w:qFormat/>
    <w:uiPriority w:val="0"/>
    <w:pPr>
      <w:ind w:left="1260" w:hanging="210"/>
    </w:pPr>
    <w:rPr>
      <w:sz w:val="20"/>
      <w:szCs w:val="20"/>
    </w:r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autoRedefine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autoRedefine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autoRedefine/>
    <w:semiHidden/>
    <w:qFormat/>
    <w:uiPriority w:val="0"/>
    <w:pPr>
      <w:ind w:left="1260"/>
    </w:pPr>
  </w:style>
  <w:style w:type="paragraph" w:styleId="44">
    <w:name w:val="toc 5"/>
    <w:basedOn w:val="1"/>
    <w:next w:val="1"/>
    <w:uiPriority w:val="39"/>
    <w:pPr>
      <w:ind w:left="0"/>
    </w:pPr>
    <w:rPr>
      <w:rFonts w:ascii="Huawei Sans" w:hAnsi="Huawei Sans"/>
      <w:sz w:val="20"/>
    </w:rPr>
  </w:style>
  <w:style w:type="paragraph" w:styleId="45">
    <w:name w:val="toc 3"/>
    <w:basedOn w:val="1"/>
    <w:next w:val="1"/>
    <w:uiPriority w:val="39"/>
    <w:pPr>
      <w:ind w:left="0"/>
    </w:pPr>
    <w:rPr>
      <w:rFonts w:ascii="Huawei Sans" w:hAnsi="Huawei Sans"/>
      <w:sz w:val="20"/>
      <w:szCs w:val="20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autoRedefine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autoRedefine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autoRedefine/>
    <w:semiHidden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3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  <w:rPr>
      <w:sz w:val="20"/>
      <w:szCs w:val="20"/>
    </w:r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ascii="Times New Roman" w:hAnsi="Times New Roman" w:eastAsia="宋体"/>
      <w:kern w:val="2"/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uiPriority w:val="39"/>
    <w:pPr>
      <w:ind w:left="0"/>
    </w:pPr>
    <w:rPr>
      <w:rFonts w:ascii="Huawei Sans" w:hAnsi="Huawei Sans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uiPriority w:val="39"/>
    <w:pPr>
      <w:ind w:left="0"/>
    </w:pPr>
    <w:rPr>
      <w:rFonts w:ascii="Huawei Sans" w:hAnsi="Huawei Sans"/>
      <w:sz w:val="20"/>
      <w:szCs w:val="20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autoRedefine/>
    <w:semiHidden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autoRedefine/>
    <w:uiPriority w:val="39"/>
    <w:pPr>
      <w:ind w:left="2100"/>
    </w:pPr>
    <w:rPr>
      <w:rFonts w:ascii="Huawei Sans" w:hAnsi="Huawei Sans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autoRedefine/>
    <w:semiHidden/>
    <w:uiPriority w:val="0"/>
    <w:pPr>
      <w:ind w:left="1470" w:hanging="210"/>
    </w:pPr>
    <w:rPr>
      <w:sz w:val="20"/>
      <w:szCs w:val="20"/>
    </w:rPr>
  </w:style>
  <w:style w:type="paragraph" w:styleId="74">
    <w:name w:val="index 9"/>
    <w:basedOn w:val="1"/>
    <w:next w:val="1"/>
    <w:autoRedefine/>
    <w:semiHidden/>
    <w:uiPriority w:val="0"/>
    <w:pPr>
      <w:ind w:left="1890" w:hanging="210"/>
    </w:pPr>
    <w:rPr>
      <w:sz w:val="20"/>
      <w:szCs w:val="20"/>
    </w:r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  <w:rPr>
      <w:sz w:val="20"/>
      <w:szCs w:val="20"/>
    </w:rPr>
  </w:style>
  <w:style w:type="paragraph" w:styleId="76">
    <w:name w:val="toc 2"/>
    <w:basedOn w:val="1"/>
    <w:next w:val="1"/>
    <w:autoRedefine/>
    <w:qFormat/>
    <w:uiPriority w:val="39"/>
    <w:pPr>
      <w:ind w:left="0"/>
    </w:pPr>
    <w:rPr>
      <w:rFonts w:ascii="Huawei Sans" w:hAnsi="Huawei Sans"/>
      <w:sz w:val="20"/>
      <w:szCs w:val="20"/>
    </w:rPr>
  </w:style>
  <w:style w:type="paragraph" w:styleId="77">
    <w:name w:val="toc 9"/>
    <w:basedOn w:val="1"/>
    <w:next w:val="1"/>
    <w:autoRedefine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  <w:sz w:val="20"/>
      <w:szCs w:val="20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autoRedefine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sz w:val="32"/>
      <w:szCs w:val="32"/>
    </w:r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color w:val="FFFFFF"/>
      <w:sz w:val="32"/>
      <w:szCs w:val="32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color w:val="000080"/>
      <w:sz w:val="32"/>
      <w:szCs w:val="32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b/>
      <w:bCs/>
      <w:sz w:val="32"/>
      <w:szCs w:val="32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b/>
      <w:bCs/>
      <w:sz w:val="32"/>
      <w:szCs w:val="32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b/>
      <w:bCs/>
      <w:sz w:val="32"/>
      <w:szCs w:val="32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b/>
      <w:bCs/>
      <w:sz w:val="32"/>
      <w:szCs w:val="32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HuaweiSans-Regular" w:hAnsi="HuaweiSans-Regular" w:eastAsia="方正兰亭黑简体" w:cs="Arial"/>
      <w:sz w:val="32"/>
      <w:szCs w:val="32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link w:val="287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HuaweiSans-Regular" w:hAnsi="HuaweiSans-Regular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HuaweiSans-Regular" w:hAnsi="HuaweiSans-Regular" w:eastAsia="方正兰亭黑简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  <w:rPr>
      <w:sz w:val="20"/>
      <w:szCs w:val="20"/>
    </w:rPr>
  </w:style>
  <w:style w:type="paragraph" w:customStyle="1" w:styleId="163">
    <w:name w:val="Heading1 No Number"/>
    <w:basedOn w:val="3"/>
    <w:next w:val="1"/>
    <w:link w:val="272"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6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9"/>
    <w:autoRedefine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uiPriority w:val="0"/>
    <w:pPr>
      <w:spacing w:after="560"/>
    </w:pPr>
  </w:style>
  <w:style w:type="paragraph" w:customStyle="1" w:styleId="168">
    <w:name w:val="Item List"/>
    <w:link w:val="266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HuaweiSans-Regular" w:hAnsi="HuaweiSans-Regular" w:eastAsia="方正兰亭黑简体" w:cs="Arial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HuaweiSans-Regular" w:hAnsi="HuaweiSans-Regular" w:eastAsia="方正兰亭黑简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Arial"/>
      <w:sz w:val="30"/>
      <w:szCs w:val="32"/>
      <w:lang w:val="en-US" w:eastAsia="en-US" w:bidi="ar-SA"/>
    </w:rPr>
  </w:style>
  <w:style w:type="paragraph" w:customStyle="1" w:styleId="173">
    <w:name w:val="CAUTION Heading"/>
    <w:basedOn w:val="1"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uiPriority w:val="0"/>
    <w:pPr>
      <w:keepNext/>
      <w:adjustRightInd w:val="0"/>
      <w:snapToGrid w:val="0"/>
      <w:spacing w:before="80" w:after="40" w:line="240" w:lineRule="atLeast"/>
    </w:pPr>
    <w:rPr>
      <w:rFonts w:ascii="HuaweiSans-Regular" w:hAnsi="HuaweiSans-Regular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HuaweiSans-Regular" w:hAnsi="HuaweiSans-Regular" w:eastAsia="楷体_GB2312" w:cs="Arial"/>
      <w:iCs/>
      <w:kern w:val="2"/>
      <w:sz w:val="3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5"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4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HuaweiSans-Regular" w:hAnsi="HuaweiSans-Regular" w:eastAsia="方正兰亭黑简体" w:cs="Arial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link w:val="290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方正兰亭黑简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方正兰亭黑简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Arial"/>
      <w:sz w:val="36"/>
      <w:szCs w:val="32"/>
      <w:lang w:val="en-US" w:eastAsia="zh-CN" w:bidi="ar-SA"/>
    </w:rPr>
  </w:style>
  <w:style w:type="paragraph" w:customStyle="1" w:styleId="188">
    <w:name w:val="Table Text"/>
    <w:basedOn w:val="1"/>
    <w:link w:val="268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HuaweiSans-Regular" w:hAnsi="HuaweiSans-Regular" w:eastAsia="方正兰亭黑简体" w:cs="Arial"/>
      <w:snapToGrid w:val="0"/>
      <w:sz w:val="32"/>
      <w:szCs w:val="32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HuaweiSans-Regular" w:hAnsi="HuaweiSans-Regular" w:eastAsia="方正兰亭黑简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HuaweiSans-Regular" w:hAnsi="HuaweiSans-Regular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20"/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sz w:val="32"/>
      <w:szCs w:val="32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  <w:szCs w:val="20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32"/>
      <w:szCs w:val="32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Arial"/>
      <w:sz w:val="36"/>
      <w:szCs w:val="32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autoRedefine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autoRedefine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uiPriority w:val="99"/>
    <w:rPr>
      <w:rFonts w:ascii="HuaweiSans-Regular" w:hAnsi="HuaweiSans-Regular" w:eastAsia="方正兰亭黑简体" w:cs="Arial"/>
      <w:sz w:val="18"/>
      <w:szCs w:val="18"/>
    </w:rPr>
  </w:style>
  <w:style w:type="character" w:customStyle="1" w:styleId="223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autoRedefine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9"/>
    <w:uiPriority w:val="0"/>
    <w:pPr>
      <w:spacing w:after="120"/>
    </w:pPr>
    <w:rPr>
      <w:rFonts w:cs="宋体"/>
      <w:szCs w:val="20"/>
    </w:rPr>
  </w:style>
  <w:style w:type="paragraph" w:customStyle="1" w:styleId="229">
    <w:name w:val="Cover-宋体+罗马+正文"/>
    <w:basedOn w:val="1"/>
    <w:link w:val="302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paragraph" w:customStyle="1" w:styleId="230">
    <w:name w:val="表格"/>
    <w:next w:val="1"/>
    <w:link w:val="231"/>
    <w:uiPriority w:val="0"/>
    <w:pPr>
      <w:framePr w:wrap="around" w:vAnchor="text" w:hAnchor="margin" w:x="-34" w:y="1"/>
    </w:pPr>
    <w:rPr>
      <w:rFonts w:ascii="Arial" w:hAnsi="Arial" w:eastAsia="微软雅黑" w:cs="Arial"/>
      <w:snapToGrid w:val="0"/>
      <w:sz w:val="32"/>
      <w:szCs w:val="21"/>
      <w:lang w:val="en-US" w:eastAsia="zh-CN" w:bidi="ar-SA"/>
    </w:rPr>
  </w:style>
  <w:style w:type="character" w:customStyle="1" w:styleId="231">
    <w:name w:val="表格 Char"/>
    <w:basedOn w:val="136"/>
    <w:link w:val="230"/>
    <w:uiPriority w:val="0"/>
    <w:rPr>
      <w:rFonts w:ascii="Arial" w:hAnsi="Arial" w:eastAsia="微软雅黑" w:cs="Arial"/>
      <w:snapToGrid w:val="0"/>
      <w:sz w:val="32"/>
      <w:szCs w:val="21"/>
    </w:rPr>
  </w:style>
  <w:style w:type="character" w:customStyle="1" w:styleId="232">
    <w:name w:val="样式 蓝色"/>
    <w:basedOn w:val="136"/>
    <w:semiHidden/>
    <w:uiPriority w:val="0"/>
    <w:rPr>
      <w:color w:val="0000FF"/>
    </w:rPr>
  </w:style>
  <w:style w:type="character" w:customStyle="1" w:styleId="233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4">
    <w:name w:val="正文+Tab"/>
    <w:basedOn w:val="1"/>
    <w:uiPriority w:val="0"/>
    <w:pPr>
      <w:ind w:left="420"/>
    </w:pPr>
    <w:rPr>
      <w:rFonts w:cs="宋体"/>
      <w:szCs w:val="20"/>
    </w:rPr>
  </w:style>
  <w:style w:type="character" w:customStyle="1" w:styleId="235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32"/>
      <w:szCs w:val="32"/>
    </w:rPr>
  </w:style>
  <w:style w:type="paragraph" w:customStyle="1" w:styleId="236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  <w:szCs w:val="20"/>
    </w:rPr>
  </w:style>
  <w:style w:type="paragraph" w:customStyle="1" w:styleId="237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8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customStyle="1" w:styleId="239">
    <w:name w:val="TOC Heading"/>
    <w:basedOn w:val="3"/>
    <w:next w:val="1"/>
    <w:autoRedefine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40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1">
    <w:name w:val="实验手册V3.0专用"/>
    <w:basedOn w:val="90"/>
    <w:qFormat/>
    <w:uiPriority w:val="99"/>
    <w:rPr>
      <w:rFonts w:ascii="HuaweiSans-Regular" w:hAnsi="HuaweiSans-Regular" w:eastAsia="方正兰亭黑简体" w:cs="Arial"/>
      <w:sz w:val="21"/>
      <w:szCs w:val="32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2">
    <w:name w:val="样式 Table Description + 居中"/>
    <w:basedOn w:val="183"/>
    <w:link w:val="289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3">
    <w:name w:val="标题 1 字符"/>
    <w:basedOn w:val="136"/>
    <w:link w:val="3"/>
    <w:uiPriority w:val="0"/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244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5">
    <w:name w:val="List Paragraph"/>
    <w:basedOn w:val="1"/>
    <w:link w:val="246"/>
    <w:autoRedefine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6">
    <w:name w:val="列表段落 字符"/>
    <w:basedOn w:val="136"/>
    <w:link w:val="245"/>
    <w:uiPriority w:val="34"/>
    <w:rPr>
      <w:rFonts w:ascii="HuaweiSans-Regular" w:hAnsi="HuaweiSans-Regular" w:eastAsia="方正兰亭黑简体" w:cs="Arial"/>
      <w:snapToGrid w:val="0"/>
      <w:sz w:val="22"/>
      <w:szCs w:val="32"/>
    </w:rPr>
  </w:style>
  <w:style w:type="paragraph" w:customStyle="1" w:styleId="247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  <w:szCs w:val="20"/>
    </w:rPr>
  </w:style>
  <w:style w:type="paragraph" w:customStyle="1" w:styleId="248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方正兰亭黑简体" w:cs="Arial"/>
      <w:sz w:val="18"/>
      <w:szCs w:val="18"/>
      <w:lang w:val="en-US" w:eastAsia="zh-CN" w:bidi="ar-SA"/>
    </w:rPr>
  </w:style>
  <w:style w:type="paragraph" w:customStyle="1" w:styleId="249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方正兰亭黑简体" w:cs="Arial"/>
      <w:sz w:val="18"/>
      <w:szCs w:val="18"/>
      <w:lang w:val="en-US" w:eastAsia="zh-CN" w:bidi="ar-SA"/>
    </w:rPr>
  </w:style>
  <w:style w:type="paragraph" w:customStyle="1" w:styleId="250">
    <w:name w:val="标题111"/>
    <w:basedOn w:val="4"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1">
    <w:name w:val="实验目标"/>
    <w:basedOn w:val="245"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:szCs w:val="20"/>
      <w14:textFill>
        <w14:solidFill>
          <w14:schemeClr w14:val="tx1"/>
        </w14:solidFill>
      </w14:textFill>
    </w:rPr>
  </w:style>
  <w:style w:type="paragraph" w:customStyle="1" w:styleId="252">
    <w:name w:val="表格-实验环境说明"/>
    <w:basedOn w:val="230"/>
    <w:uiPriority w:val="0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253">
    <w:name w:val="页脚 字符"/>
    <w:basedOn w:val="136"/>
    <w:link w:val="56"/>
    <w:uiPriority w:val="99"/>
    <w:rPr>
      <w:rFonts w:ascii="HuaweiSans-Regular" w:hAnsi="HuaweiSans-Regular" w:eastAsia="方正兰亭黑简体"/>
      <w:b/>
      <w:bCs/>
      <w:sz w:val="2"/>
      <w:szCs w:val="2"/>
    </w:rPr>
  </w:style>
  <w:style w:type="paragraph" w:customStyle="1" w:styleId="254">
    <w:name w:val="正文111"/>
    <w:basedOn w:val="1"/>
    <w:link w:val="255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  <w:szCs w:val="20"/>
    </w:rPr>
  </w:style>
  <w:style w:type="character" w:customStyle="1" w:styleId="255">
    <w:name w:val="正文111 Char"/>
    <w:basedOn w:val="136"/>
    <w:link w:val="254"/>
    <w:uiPriority w:val="0"/>
    <w:rPr>
      <w:rFonts w:ascii="HuaweiSans-Regular" w:hAnsi="HuaweiSans-Regular" w:eastAsia="方正兰亭黑简体"/>
      <w:bCs/>
      <w:snapToGrid w:val="0"/>
      <w:sz w:val="32"/>
    </w:rPr>
  </w:style>
  <w:style w:type="paragraph" w:customStyle="1" w:styleId="256">
    <w:name w:val="1.正文"/>
    <w:basedOn w:val="1"/>
    <w:link w:val="258"/>
    <w:autoRedefine/>
    <w:qFormat/>
    <w:uiPriority w:val="0"/>
    <w:pPr>
      <w:ind w:left="0"/>
    </w:pPr>
    <w:rPr>
      <w:rFonts w:ascii="Huawei Sans" w:hAnsi="Huawei Sans"/>
      <w:sz w:val="21"/>
    </w:rPr>
  </w:style>
  <w:style w:type="paragraph" w:customStyle="1" w:styleId="257">
    <w:name w:val="F1正文EN"/>
    <w:basedOn w:val="1"/>
    <w:link w:val="260"/>
    <w:uiPriority w:val="0"/>
    <w:rPr>
      <w:rFonts w:eastAsia="FrutigerNext LT Regular"/>
    </w:rPr>
  </w:style>
  <w:style w:type="character" w:customStyle="1" w:styleId="258">
    <w:name w:val="1.正文 字符"/>
    <w:basedOn w:val="136"/>
    <w:link w:val="256"/>
    <w:qFormat/>
    <w:uiPriority w:val="0"/>
    <w:rPr>
      <w:rFonts w:ascii="Huawei Sans" w:hAnsi="Huawei Sans" w:eastAsia="方正兰亭黑简体" w:cs="Arial"/>
      <w:sz w:val="21"/>
      <w:szCs w:val="32"/>
    </w:rPr>
  </w:style>
  <w:style w:type="paragraph" w:customStyle="1" w:styleId="259">
    <w:name w:val="2.命令"/>
    <w:basedOn w:val="1"/>
    <w:link w:val="261"/>
    <w:autoRedefine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cs="Courier New"/>
      <w:sz w:val="18"/>
      <w:szCs w:val="18"/>
      <w:lang w:eastAsia="en-US"/>
    </w:rPr>
  </w:style>
  <w:style w:type="character" w:customStyle="1" w:styleId="260">
    <w:name w:val="F1正文EN 字符"/>
    <w:basedOn w:val="136"/>
    <w:link w:val="257"/>
    <w:uiPriority w:val="0"/>
    <w:rPr>
      <w:rFonts w:ascii="HuaweiSans-Regular" w:hAnsi="HuaweiSans-Regular" w:eastAsia="FrutigerNext LT Regular" w:cs="Arial"/>
      <w:sz w:val="32"/>
      <w:szCs w:val="32"/>
    </w:rPr>
  </w:style>
  <w:style w:type="character" w:customStyle="1" w:styleId="261">
    <w:name w:val="2.命令 字符"/>
    <w:basedOn w:val="136"/>
    <w:link w:val="259"/>
    <w:qFormat/>
    <w:uiPriority w:val="0"/>
    <w:rPr>
      <w:rFonts w:ascii="Huawei Sans" w:hAnsi="Huawei Sans" w:eastAsia="方正兰亭黑简体" w:cs="Courier New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262">
    <w:name w:val="3.步骤"/>
    <w:basedOn w:val="180"/>
    <w:link w:val="283"/>
    <w:autoRedefine/>
    <w:qFormat/>
    <w:uiPriority w:val="0"/>
    <w:pPr>
      <w:numPr>
        <w:ilvl w:val="5"/>
        <w:numId w:val="1"/>
      </w:numPr>
      <w:tabs>
        <w:tab w:val="left" w:pos="1418"/>
        <w:tab w:val="clear" w:pos="1701"/>
      </w:tabs>
      <w:spacing w:before="160" w:after="160"/>
      <w:ind w:left="1559" w:hanging="425"/>
      <w:outlineLvl w:val="3"/>
    </w:pPr>
    <w:rPr>
      <w:rFonts w:ascii="Huawei Sans" w:hAnsi="Huawei Sans"/>
      <w:sz w:val="21"/>
    </w:rPr>
  </w:style>
  <w:style w:type="paragraph" w:customStyle="1" w:styleId="263">
    <w:name w:val="4.任务"/>
    <w:basedOn w:val="168"/>
    <w:link w:val="267"/>
    <w:autoRedefine/>
    <w:qFormat/>
    <w:uiPriority w:val="0"/>
    <w:pPr>
      <w:ind w:left="1446"/>
    </w:pPr>
    <w:rPr>
      <w:rFonts w:ascii="Huawei Sans" w:hAnsi="Huawei Sans" w:eastAsia="方正兰亭黑简体" w:cs="微软雅黑"/>
    </w:rPr>
  </w:style>
  <w:style w:type="character" w:customStyle="1" w:styleId="264">
    <w:name w:val="Step 字符"/>
    <w:basedOn w:val="136"/>
    <w:link w:val="180"/>
    <w:uiPriority w:val="0"/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265">
    <w:name w:val="5.表格文字"/>
    <w:basedOn w:val="188"/>
    <w:link w:val="269"/>
    <w:autoRedefine/>
    <w:qFormat/>
    <w:uiPriority w:val="0"/>
    <w:pPr>
      <w:autoSpaceDE w:val="0"/>
      <w:autoSpaceDN w:val="0"/>
      <w:jc w:val="center"/>
    </w:pPr>
    <w:rPr>
      <w:rFonts w:ascii="Huawei Sans" w:hAnsi="Huawei Sans"/>
      <w:sz w:val="21"/>
    </w:rPr>
  </w:style>
  <w:style w:type="character" w:customStyle="1" w:styleId="266">
    <w:name w:val="Item List 字符"/>
    <w:basedOn w:val="136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7">
    <w:name w:val="4.任务 字符"/>
    <w:basedOn w:val="266"/>
    <w:link w:val="263"/>
    <w:qFormat/>
    <w:uiPriority w:val="0"/>
    <w:rPr>
      <w:rFonts w:ascii="Huawei Sans" w:hAnsi="Huawei Sans" w:eastAsia="方正兰亭黑简体" w:cs="微软雅黑"/>
      <w:kern w:val="2"/>
      <w:sz w:val="21"/>
      <w:szCs w:val="21"/>
    </w:rPr>
  </w:style>
  <w:style w:type="character" w:customStyle="1" w:styleId="268">
    <w:name w:val="Table Text 字符"/>
    <w:basedOn w:val="136"/>
    <w:link w:val="188"/>
    <w:uiPriority w:val="0"/>
    <w:rPr>
      <w:rFonts w:ascii="HuaweiSans-Regular" w:hAnsi="HuaweiSans-Regular" w:eastAsia="方正兰亭黑简体" w:cs="Arial"/>
      <w:snapToGrid w:val="0"/>
      <w:sz w:val="32"/>
      <w:szCs w:val="32"/>
    </w:rPr>
  </w:style>
  <w:style w:type="character" w:customStyle="1" w:styleId="269">
    <w:name w:val="5.表格文字 字符"/>
    <w:basedOn w:val="268"/>
    <w:link w:val="265"/>
    <w:uiPriority w:val="0"/>
    <w:rPr>
      <w:rFonts w:ascii="Huawei Sans" w:hAnsi="Huawei Sans" w:eastAsia="方正兰亭黑简体" w:cs="Arial"/>
      <w:snapToGrid w:val="0"/>
      <w:sz w:val="21"/>
      <w:szCs w:val="32"/>
    </w:rPr>
  </w:style>
  <w:style w:type="paragraph" w:customStyle="1" w:styleId="270">
    <w:name w:val="6.前言"/>
    <w:basedOn w:val="163"/>
    <w:link w:val="273"/>
    <w:autoRedefine/>
    <w:qFormat/>
    <w:uiPriority w:val="0"/>
    <w:pPr>
      <w:tabs>
        <w:tab w:val="left" w:pos="4095"/>
        <w:tab w:val="right" w:pos="9638"/>
      </w:tabs>
    </w:pPr>
  </w:style>
  <w:style w:type="paragraph" w:customStyle="1" w:styleId="271">
    <w:name w:val="7.简介标题"/>
    <w:basedOn w:val="164"/>
    <w:link w:val="277"/>
    <w:autoRedefine/>
    <w:qFormat/>
    <w:uiPriority w:val="0"/>
  </w:style>
  <w:style w:type="character" w:customStyle="1" w:styleId="272">
    <w:name w:val="Heading1 No Number 字符"/>
    <w:basedOn w:val="243"/>
    <w:link w:val="163"/>
    <w:uiPriority w:val="0"/>
    <w:rPr>
      <w:rFonts w:ascii="Huawei Sans" w:hAnsi="Huawei Sans" w:eastAsia="方正兰亭黑简体" w:cs="Arial"/>
      <w:sz w:val="44"/>
      <w:szCs w:val="44"/>
    </w:rPr>
  </w:style>
  <w:style w:type="character" w:customStyle="1" w:styleId="273">
    <w:name w:val="6.前言 字符"/>
    <w:basedOn w:val="272"/>
    <w:link w:val="270"/>
    <w:uiPriority w:val="0"/>
    <w:rPr>
      <w:rFonts w:ascii="Huawei Sans" w:hAnsi="Huawei Sans" w:eastAsia="方正兰亭黑简体" w:cs="Arial"/>
      <w:sz w:val="44"/>
      <w:szCs w:val="44"/>
    </w:rPr>
  </w:style>
  <w:style w:type="paragraph" w:customStyle="1" w:styleId="274">
    <w:name w:val="8.前言标题"/>
    <w:basedOn w:val="165"/>
    <w:link w:val="280"/>
    <w:autoRedefine/>
    <w:qFormat/>
    <w:uiPriority w:val="0"/>
    <w:rPr>
      <w:rFonts w:cs="微软雅黑"/>
    </w:rPr>
  </w:style>
  <w:style w:type="character" w:customStyle="1" w:styleId="275">
    <w:name w:val="标题 2 字符"/>
    <w:basedOn w:val="136"/>
    <w:link w:val="4"/>
    <w:uiPriority w:val="0"/>
    <w:rPr>
      <w:rFonts w:ascii="Huawei Sans" w:hAnsi="Huawei Sans" w:eastAsia="方正兰亭黑简体" w:cs="Arial"/>
      <w:bCs/>
      <w:sz w:val="36"/>
      <w:szCs w:val="36"/>
      <w:lang w:eastAsia="en-US"/>
    </w:rPr>
  </w:style>
  <w:style w:type="character" w:customStyle="1" w:styleId="276">
    <w:name w:val="Heading2 No Number 字符"/>
    <w:basedOn w:val="275"/>
    <w:link w:val="164"/>
    <w:uiPriority w:val="0"/>
    <w:rPr>
      <w:rFonts w:ascii="Huawei Sans" w:hAnsi="Huawei Sans" w:eastAsia="方正兰亭黑简体" w:cs="Arial"/>
      <w:sz w:val="36"/>
      <w:szCs w:val="36"/>
      <w:lang w:eastAsia="en-US"/>
    </w:rPr>
  </w:style>
  <w:style w:type="character" w:customStyle="1" w:styleId="277">
    <w:name w:val="7.简介标题 字符"/>
    <w:basedOn w:val="276"/>
    <w:link w:val="271"/>
    <w:uiPriority w:val="0"/>
    <w:rPr>
      <w:rFonts w:ascii="Huawei Sans" w:hAnsi="Huawei Sans" w:eastAsia="方正兰亭黑简体" w:cs="Arial"/>
      <w:sz w:val="36"/>
      <w:szCs w:val="36"/>
      <w:lang w:eastAsia="en-US"/>
    </w:rPr>
  </w:style>
  <w:style w:type="character" w:customStyle="1" w:styleId="278">
    <w:name w:val="标题 3 字符"/>
    <w:basedOn w:val="136"/>
    <w:link w:val="5"/>
    <w:uiPriority w:val="0"/>
    <w:rPr>
      <w:rFonts w:ascii="Huawei Sans" w:hAnsi="Huawei Sans" w:eastAsia="方正兰亭黑简体" w:cs="Arial"/>
      <w:sz w:val="32"/>
      <w:szCs w:val="32"/>
    </w:rPr>
  </w:style>
  <w:style w:type="character" w:customStyle="1" w:styleId="279">
    <w:name w:val="Heading3 No Number 字符"/>
    <w:basedOn w:val="278"/>
    <w:link w:val="165"/>
    <w:uiPriority w:val="0"/>
    <w:rPr>
      <w:rFonts w:ascii="Huawei Sans" w:hAnsi="Huawei Sans" w:eastAsia="方正兰亭黑简体" w:cs="Book Antiqua"/>
      <w:sz w:val="26"/>
      <w:szCs w:val="32"/>
    </w:rPr>
  </w:style>
  <w:style w:type="character" w:customStyle="1" w:styleId="280">
    <w:name w:val="8.前言标题 字符"/>
    <w:basedOn w:val="279"/>
    <w:link w:val="274"/>
    <w:uiPriority w:val="0"/>
    <w:rPr>
      <w:rFonts w:ascii="Huawei Sans" w:hAnsi="Huawei Sans" w:eastAsia="方正兰亭黑简体" w:cs="微软雅黑"/>
      <w:sz w:val="26"/>
      <w:szCs w:val="32"/>
    </w:rPr>
  </w:style>
  <w:style w:type="table" w:customStyle="1" w:styleId="281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2">
    <w:name w:val="Table"/>
    <w:basedOn w:val="134"/>
    <w:uiPriority w:val="0"/>
    <w:pPr>
      <w:jc w:val="left"/>
    </w:p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3">
    <w:name w:val="3.步骤 字符"/>
    <w:basedOn w:val="264"/>
    <w:link w:val="262"/>
    <w:qFormat/>
    <w:uiPriority w:val="0"/>
    <w:rPr>
      <w:rFonts w:ascii="Huawei Sans" w:hAnsi="Huawei Sans" w:eastAsia="方正兰亭黑简体" w:cs="Arial"/>
      <w:snapToGrid w:val="0"/>
      <w:sz w:val="21"/>
      <w:szCs w:val="32"/>
    </w:rPr>
  </w:style>
  <w:style w:type="paragraph" w:customStyle="1" w:styleId="284">
    <w:name w:val="5.表格标题"/>
    <w:basedOn w:val="242"/>
    <w:link w:val="288"/>
    <w:autoRedefine/>
    <w:qFormat/>
    <w:uiPriority w:val="0"/>
    <w:pPr>
      <w:numPr>
        <w:ilvl w:val="8"/>
        <w:numId w:val="1"/>
      </w:numPr>
      <w:spacing w:before="160" w:line="240" w:lineRule="auto"/>
      <w:ind w:left="1021" w:leftChars="0" w:right="0" w:rightChars="0"/>
      <w:outlineLvl w:val="9"/>
    </w:pPr>
    <w:rPr>
      <w:rFonts w:ascii="Huawei Sans" w:hAnsi="Huawei Sans" w:eastAsia="方正兰亭黑简体" w:cs="微软雅黑"/>
      <w:b/>
      <w:sz w:val="21"/>
      <w:szCs w:val="24"/>
    </w:rPr>
  </w:style>
  <w:style w:type="paragraph" w:customStyle="1" w:styleId="285">
    <w:name w:val="9.图片标题"/>
    <w:basedOn w:val="160"/>
    <w:link w:val="286"/>
    <w:autoRedefine/>
    <w:qFormat/>
    <w:uiPriority w:val="0"/>
    <w:pPr>
      <w:numPr>
        <w:ilvl w:val="7"/>
        <w:numId w:val="1"/>
      </w:numPr>
      <w:spacing w:before="80" w:after="160" w:line="240" w:lineRule="auto"/>
      <w:ind w:left="1021"/>
      <w:jc w:val="center"/>
      <w:outlineLvl w:val="9"/>
    </w:pPr>
    <w:rPr>
      <w:rFonts w:ascii="Huawei Sans" w:hAnsi="Huawei Sans" w:eastAsia="方正兰亭黑简体" w:cs="微软雅黑"/>
      <w:b/>
      <w:szCs w:val="24"/>
    </w:rPr>
  </w:style>
  <w:style w:type="character" w:customStyle="1" w:styleId="286">
    <w:name w:val="9.图片标题 字符"/>
    <w:basedOn w:val="287"/>
    <w:link w:val="285"/>
    <w:qFormat/>
    <w:uiPriority w:val="0"/>
    <w:rPr>
      <w:rFonts w:ascii="Huawei Sans" w:hAnsi="Huawei Sans" w:eastAsia="方正兰亭黑简体" w:cs="微软雅黑"/>
      <w:b/>
      <w:spacing w:val="-4"/>
      <w:kern w:val="2"/>
      <w:sz w:val="21"/>
      <w:szCs w:val="24"/>
    </w:rPr>
  </w:style>
  <w:style w:type="character" w:customStyle="1" w:styleId="287">
    <w:name w:val="Figure Description 字符"/>
    <w:basedOn w:val="136"/>
    <w:link w:val="160"/>
    <w:uiPriority w:val="0"/>
    <w:rPr>
      <w:rFonts w:ascii="HuaweiSans-Regular" w:hAnsi="HuaweiSans-Regular" w:eastAsia="黑体" w:cs="Arial"/>
      <w:spacing w:val="-4"/>
      <w:kern w:val="2"/>
      <w:sz w:val="21"/>
      <w:szCs w:val="21"/>
    </w:rPr>
  </w:style>
  <w:style w:type="character" w:customStyle="1" w:styleId="288">
    <w:name w:val="5.表格标题 字符"/>
    <w:basedOn w:val="289"/>
    <w:link w:val="284"/>
    <w:uiPriority w:val="0"/>
    <w:rPr>
      <w:rFonts w:ascii="Huawei Sans" w:hAnsi="Huawei Sans" w:eastAsia="方正兰亭黑简体" w:cs="微软雅黑"/>
      <w:b/>
      <w:spacing w:val="-4"/>
      <w:sz w:val="21"/>
      <w:szCs w:val="24"/>
    </w:rPr>
  </w:style>
  <w:style w:type="character" w:customStyle="1" w:styleId="289">
    <w:name w:val="样式 Table Description + 居中 字符"/>
    <w:basedOn w:val="290"/>
    <w:link w:val="242"/>
    <w:uiPriority w:val="0"/>
    <w:rPr>
      <w:rFonts w:ascii="HuaweiSans-Regular" w:hAnsi="HuaweiSans-Regular" w:eastAsia="黑体" w:cs="宋体"/>
      <w:spacing w:val="-4"/>
      <w:sz w:val="32"/>
      <w:szCs w:val="32"/>
    </w:rPr>
  </w:style>
  <w:style w:type="character" w:customStyle="1" w:styleId="290">
    <w:name w:val="Table Description 字符"/>
    <w:basedOn w:val="136"/>
    <w:link w:val="183"/>
    <w:uiPriority w:val="0"/>
    <w:rPr>
      <w:rFonts w:ascii="HuaweiSans-Regular" w:hAnsi="HuaweiSans-Regular" w:eastAsia="黑体" w:cs="Arial"/>
      <w:spacing w:val="-4"/>
      <w:sz w:val="32"/>
      <w:szCs w:val="32"/>
    </w:rPr>
  </w:style>
  <w:style w:type="paragraph" w:styleId="291">
    <w:name w:val="No Spacing"/>
    <w:autoRedefine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character" w:customStyle="1" w:styleId="292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93">
    <w:name w:val="Quote"/>
    <w:basedOn w:val="1"/>
    <w:next w:val="1"/>
    <w:link w:val="294"/>
    <w:autoRedefine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4">
    <w:name w:val="引用 字符"/>
    <w:basedOn w:val="136"/>
    <w:link w:val="293"/>
    <w:uiPriority w:val="29"/>
    <w:rPr>
      <w:rFonts w:ascii="HuaweiSans-Regular" w:hAnsi="HuaweiSans-Regular" w:eastAsia="方正兰亭黑简体" w:cs="Arial"/>
      <w:i/>
      <w:iCs/>
      <w:color w:val="404040" w:themeColor="text1" w:themeTint="BF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5">
    <w:name w:val="Intense Quote"/>
    <w:basedOn w:val="1"/>
    <w:next w:val="1"/>
    <w:link w:val="296"/>
    <w:autoRedefine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6">
    <w:name w:val="明显引用 字符"/>
    <w:basedOn w:val="136"/>
    <w:link w:val="295"/>
    <w:uiPriority w:val="30"/>
    <w:rPr>
      <w:rFonts w:ascii="HuaweiSans-Regular" w:hAnsi="HuaweiSans-Regular" w:eastAsia="方正兰亭黑简体" w:cs="Arial"/>
      <w:i/>
      <w:i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character" w:customStyle="1" w:styleId="297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8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9">
    <w:name w:val="Book Title"/>
    <w:basedOn w:val="136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300">
    <w:name w:val="代码"/>
    <w:basedOn w:val="1"/>
    <w:link w:val="30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9D9D9"/>
      <w:spacing w:before="40" w:after="40"/>
      <w:ind w:left="1021"/>
    </w:pPr>
    <w:rPr>
      <w:rFonts w:ascii="Huawei Sans" w:hAnsi="Huawei Sans" w:cs="Courier New"/>
      <w:sz w:val="18"/>
      <w:szCs w:val="18"/>
      <w:lang w:eastAsia="en-US"/>
    </w:rPr>
  </w:style>
  <w:style w:type="character" w:customStyle="1" w:styleId="301">
    <w:name w:val="代码 Char"/>
    <w:basedOn w:val="136"/>
    <w:link w:val="300"/>
    <w:qFormat/>
    <w:uiPriority w:val="0"/>
    <w:rPr>
      <w:rFonts w:ascii="Huawei Sans" w:hAnsi="Huawei Sans" w:eastAsia="方正兰亭黑简体" w:cs="Courier New"/>
      <w:sz w:val="18"/>
      <w:szCs w:val="18"/>
      <w:shd w:val="clear" w:color="auto" w:fill="D9D9D9"/>
      <w:lang w:eastAsia="en-US"/>
    </w:rPr>
  </w:style>
  <w:style w:type="character" w:customStyle="1" w:styleId="302">
    <w:name w:val="Cover-宋体+罗马+正文 Char"/>
    <w:basedOn w:val="136"/>
    <w:link w:val="229"/>
    <w:uiPriority w:val="0"/>
    <w:rPr>
      <w:rFonts w:ascii="HuaweiSans-Regular" w:hAnsi="HuaweiSans-Regular" w:eastAsia="方正兰亭黑简体" w:cs="Arial"/>
      <w:sz w:val="24"/>
      <w:szCs w:val="24"/>
    </w:rPr>
  </w:style>
  <w:style w:type="paragraph" w:customStyle="1" w:styleId="303">
    <w:name w:val="TOC 标题2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cs="微软雅黑"/>
      <w:b w:val="0"/>
      <w:bCs w:val="0"/>
      <w:color w:val="376092" w:themeColor="accent1" w:themeShade="BF"/>
      <w:sz w:val="32"/>
      <w:szCs w:val="32"/>
    </w:rPr>
  </w:style>
  <w:style w:type="character" w:customStyle="1" w:styleId="304">
    <w:name w:val="Unresolved Mention"/>
    <w:basedOn w:val="13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microsoft.com/office/2006/relationships/keyMapCustomizations" Target="customizations.xml"/><Relationship Id="rId2" Type="http://schemas.openxmlformats.org/officeDocument/2006/relationships/settings" Target="settings.xml"/><Relationship Id="rId19" Type="http://schemas.openxmlformats.org/officeDocument/2006/relationships/customXml" Target="../customXml/item4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emf"/><Relationship Id="rId10" Type="http://schemas.openxmlformats.org/officeDocument/2006/relationships/package" Target="embeddings/Document1.docx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x1059066\Documents\&#33258;&#23450;&#20041;%20Office%20&#27169;&#26495;\03%20HCIX-XXXX&#23454;&#39564;&#25351;&#23548;&#25163;&#20876;&#27169;&#26495;V5.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E185A5-E3E3-4FBE-A9C2-9C4C51279B0D}">
  <ds:schemaRefs/>
</ds:datastoreItem>
</file>

<file path=customXml/itemProps2.xml><?xml version="1.0" encoding="utf-8"?>
<ds:datastoreItem xmlns:ds="http://schemas.openxmlformats.org/officeDocument/2006/customXml" ds:itemID="{BC21252C-4A9D-4501-ACF4-B5A790D1D626}">
  <ds:schemaRefs/>
</ds:datastoreItem>
</file>

<file path=customXml/itemProps3.xml><?xml version="1.0" encoding="utf-8"?>
<ds:datastoreItem xmlns:ds="http://schemas.openxmlformats.org/officeDocument/2006/customXml" ds:itemID="{5083D3F5-A2B5-4F00-96FB-2C198E02B9B4}">
  <ds:schemaRefs/>
</ds:datastoreItem>
</file>

<file path=customXml/itemProps4.xml><?xml version="1.0" encoding="utf-8"?>
<ds:datastoreItem xmlns:ds="http://schemas.openxmlformats.org/officeDocument/2006/customXml" ds:itemID="{EEA82ABF-3C64-4AD6-A3F8-BF7B6BBD79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 HCIX-XXXX实验指导手册模板V5.0</Template>
  <Company>Huawei Technologies Co.,Ltd.</Company>
  <Pages>11</Pages>
  <Words>2556</Words>
  <Characters>7110</Characters>
  <Lines>66</Lines>
  <Paragraphs>18</Paragraphs>
  <TotalTime>283</TotalTime>
  <ScaleCrop>false</ScaleCrop>
  <LinksUpToDate>false</LinksUpToDate>
  <CharactersWithSpaces>8101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2022-03-07T09:01:00Z</dcterms:created>
  <dc:creator>w00280246</dc:creator>
  <cp:lastModifiedBy>徐闻璐</cp:lastModifiedBy>
  <cp:lastPrinted>2016-11-21T02:33:00Z</cp:lastPrinted>
  <dcterms:modified xsi:type="dcterms:W3CDTF">2025-09-16T06:26:22Z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(3)Mvhdx3KBddgR0BL3izojynM03ebuaxPEer0578ChJd2LSrg13C+VmVG1cN/unwpcAAQoXoO9
I5uwFV2RF2MT7I60Gc3pUm3OGVXKk2B889WNXokWFNxc7rOtJoB92CnSPSk6vIGYR04UjNYn
HZiFBP9BOwtJgPkdvnxEcfwf7pPgvNTSIBokl/TUMN/X6b62MJSP+ftaPRhDbtpE9m/W6T40
vHzoqSFzLKIp6FWGKG</vt:lpwstr>
  </property>
  <property fmtid="{D5CDD505-2E9C-101B-9397-08002B2CF9AE}" pid="15" name="_2015_ms_pID_7253431">
    <vt:lpwstr>g9SnA3nVairfm2bWbTnAE7DZ7Ap1Ovy+C2kVyA5rOOFoNVxiq5mjaE
XqYGBnHhC8T6HQPJ+ccB5PtuF4dUA0Sl6LAFXF2yh+pCVC8Ln5rgCpVo1+q4R8WzoBwsGy33
6upO2y+0+cWlcBDNCGIHnuLxnNTay5O9TnKuODAvGDoF3wS+XUtNfyKJuNSqRNdaocWtrf1q
cbwsTBOUPo15ktHWaWCG2gS6qkH1dSS856Yo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0Bsr/gA9LQtkXSKzkpoopM0=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1648192284</vt:lpwstr>
  </property>
  <property fmtid="{D5CDD505-2E9C-101B-9397-08002B2CF9AE}" pid="22" name="KSOProductBuildVer">
    <vt:lpwstr>2052-12.1.0.22529</vt:lpwstr>
  </property>
  <property fmtid="{D5CDD505-2E9C-101B-9397-08002B2CF9AE}" pid="23" name="ICV">
    <vt:lpwstr>351D7FF4C56B4FCA97A6B0C49B2B2CBB_13</vt:lpwstr>
  </property>
</Properties>
</file>